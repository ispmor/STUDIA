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04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48"/>
        <w:gridCol w:w="829"/>
        <w:gridCol w:w="1439"/>
        <w:gridCol w:w="1701"/>
        <w:gridCol w:w="529"/>
        <w:gridCol w:w="1058"/>
      </w:tblGrid>
      <w:tr w:rsidR="000B075C" w:rsidTr="001D7D5B">
        <w:trPr>
          <w:cantSplit/>
        </w:trPr>
        <w:tc>
          <w:tcPr>
            <w:tcW w:w="3648" w:type="dxa"/>
            <w:tcBorders>
              <w:top w:val="single" w:sz="6" w:space="0" w:color="auto"/>
              <w:right w:val="nil"/>
            </w:tcBorders>
          </w:tcPr>
          <w:p w:rsidR="000B075C" w:rsidRDefault="000B075C" w:rsidP="001D7D5B">
            <w:pPr>
              <w:rPr>
                <w:sz w:val="28"/>
              </w:rPr>
            </w:pPr>
            <w:r>
              <w:rPr>
                <w:sz w:val="28"/>
              </w:rPr>
              <w:t>Wydział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075C" w:rsidRDefault="000B075C" w:rsidP="001D7D5B">
            <w:pPr>
              <w:rPr>
                <w:sz w:val="28"/>
              </w:rPr>
            </w:pPr>
            <w:r>
              <w:rPr>
                <w:sz w:val="28"/>
              </w:rPr>
              <w:t>Dzień/godz.</w:t>
            </w:r>
          </w:p>
          <w:p w:rsidR="000B075C" w:rsidRDefault="000B075C" w:rsidP="001D7D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Czwartek 14-17</w:t>
            </w:r>
          </w:p>
        </w:tc>
        <w:tc>
          <w:tcPr>
            <w:tcW w:w="1587" w:type="dxa"/>
            <w:gridSpan w:val="2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0B075C" w:rsidRDefault="000B075C" w:rsidP="001D7D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Nr zespołu</w:t>
            </w:r>
          </w:p>
          <w:p w:rsidR="000B075C" w:rsidRDefault="000B075C" w:rsidP="001D7D5B">
            <w:pPr>
              <w:jc w:val="center"/>
              <w:rPr>
                <w:sz w:val="28"/>
              </w:rPr>
            </w:pPr>
            <w:r>
              <w:rPr>
                <w:b/>
                <w:sz w:val="36"/>
              </w:rPr>
              <w:t>14</w:t>
            </w:r>
          </w:p>
        </w:tc>
      </w:tr>
      <w:tr w:rsidR="000B075C" w:rsidTr="001D7D5B">
        <w:trPr>
          <w:cantSplit/>
        </w:trPr>
        <w:tc>
          <w:tcPr>
            <w:tcW w:w="3648" w:type="dxa"/>
            <w:tcBorders>
              <w:right w:val="nil"/>
            </w:tcBorders>
          </w:tcPr>
          <w:p w:rsidR="000B075C" w:rsidRDefault="000B075C" w:rsidP="001D7D5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Elektryczny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75C" w:rsidRDefault="000B075C" w:rsidP="001D7D5B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  <w:p w:rsidR="000B075C" w:rsidRDefault="000B075C" w:rsidP="001D7D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29.10.2009</w:t>
            </w:r>
          </w:p>
        </w:tc>
        <w:tc>
          <w:tcPr>
            <w:tcW w:w="1587" w:type="dxa"/>
            <w:gridSpan w:val="2"/>
            <w:vMerge/>
            <w:tcBorders>
              <w:left w:val="nil"/>
              <w:bottom w:val="single" w:sz="6" w:space="0" w:color="auto"/>
            </w:tcBorders>
          </w:tcPr>
          <w:p w:rsidR="000B075C" w:rsidRDefault="000B075C" w:rsidP="001D7D5B">
            <w:pPr>
              <w:jc w:val="center"/>
              <w:rPr>
                <w:b/>
                <w:sz w:val="36"/>
              </w:rPr>
            </w:pPr>
          </w:p>
        </w:tc>
      </w:tr>
      <w:tr w:rsidR="000B075C" w:rsidTr="001D7D5B">
        <w:tc>
          <w:tcPr>
            <w:tcW w:w="36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B075C" w:rsidRDefault="000B075C" w:rsidP="001D7D5B">
            <w:pPr>
              <w:rPr>
                <w:sz w:val="28"/>
              </w:rPr>
            </w:pPr>
            <w:r>
              <w:rPr>
                <w:sz w:val="28"/>
              </w:rPr>
              <w:t>Nazwisko i Imię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0B075C" w:rsidRDefault="000B075C" w:rsidP="001D7D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Ocena z przygotowania</w:t>
            </w:r>
          </w:p>
        </w:tc>
        <w:tc>
          <w:tcPr>
            <w:tcW w:w="2230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0B075C" w:rsidRDefault="000B075C" w:rsidP="001D7D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Ocena z sprawozdania</w:t>
            </w:r>
          </w:p>
        </w:tc>
        <w:tc>
          <w:tcPr>
            <w:tcW w:w="1058" w:type="dxa"/>
            <w:tcBorders>
              <w:top w:val="single" w:sz="6" w:space="0" w:color="auto"/>
              <w:left w:val="nil"/>
              <w:bottom w:val="nil"/>
            </w:tcBorders>
          </w:tcPr>
          <w:p w:rsidR="000B075C" w:rsidRDefault="000B075C" w:rsidP="001D7D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Ocena</w:t>
            </w:r>
          </w:p>
        </w:tc>
      </w:tr>
      <w:tr w:rsidR="000B075C" w:rsidTr="00294B05">
        <w:tc>
          <w:tcPr>
            <w:tcW w:w="3648" w:type="dxa"/>
            <w:tcBorders>
              <w:top w:val="nil"/>
              <w:bottom w:val="nil"/>
              <w:right w:val="single" w:sz="6" w:space="0" w:color="auto"/>
            </w:tcBorders>
            <w:vAlign w:val="center"/>
          </w:tcPr>
          <w:p w:rsidR="000B075C" w:rsidRDefault="000B075C" w:rsidP="001D7D5B">
            <w:pPr>
              <w:rPr>
                <w:sz w:val="28"/>
              </w:rPr>
            </w:pPr>
            <w:r>
              <w:rPr>
                <w:sz w:val="28"/>
              </w:rPr>
              <w:t>1. Rudzka Aleksandra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0B075C" w:rsidRDefault="000B075C" w:rsidP="001D7D5B">
            <w:pPr>
              <w:jc w:val="center"/>
              <w:rPr>
                <w:sz w:val="44"/>
              </w:rPr>
            </w:pPr>
          </w:p>
        </w:tc>
        <w:tc>
          <w:tcPr>
            <w:tcW w:w="223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B075C" w:rsidRDefault="000B075C" w:rsidP="001D7D5B">
            <w:pPr>
              <w:rPr>
                <w:sz w:val="44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</w:tcBorders>
          </w:tcPr>
          <w:p w:rsidR="000B075C" w:rsidRDefault="000B075C" w:rsidP="001D7D5B">
            <w:pPr>
              <w:rPr>
                <w:sz w:val="44"/>
              </w:rPr>
            </w:pPr>
          </w:p>
        </w:tc>
      </w:tr>
      <w:tr w:rsidR="000B075C" w:rsidTr="00294B05">
        <w:trPr>
          <w:trHeight w:val="465"/>
        </w:trPr>
        <w:tc>
          <w:tcPr>
            <w:tcW w:w="3648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0B075C" w:rsidRDefault="000B075C" w:rsidP="001D7D5B">
            <w:pPr>
              <w:rPr>
                <w:sz w:val="28"/>
              </w:rPr>
            </w:pPr>
            <w:r>
              <w:rPr>
                <w:sz w:val="28"/>
              </w:rPr>
              <w:t>2. Bułanowska Maja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0B075C" w:rsidRDefault="000B075C" w:rsidP="001D7D5B">
            <w:pPr>
              <w:jc w:val="center"/>
              <w:rPr>
                <w:sz w:val="44"/>
              </w:rPr>
            </w:pPr>
          </w:p>
        </w:tc>
        <w:tc>
          <w:tcPr>
            <w:tcW w:w="223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0B075C" w:rsidRDefault="000B075C" w:rsidP="001D7D5B">
            <w:pPr>
              <w:rPr>
                <w:sz w:val="44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</w:tcBorders>
          </w:tcPr>
          <w:p w:rsidR="000B075C" w:rsidRDefault="000B075C" w:rsidP="001D7D5B">
            <w:pPr>
              <w:rPr>
                <w:sz w:val="44"/>
              </w:rPr>
            </w:pPr>
          </w:p>
        </w:tc>
      </w:tr>
      <w:tr w:rsidR="000B075C" w:rsidTr="00294B05">
        <w:trPr>
          <w:trHeight w:val="502"/>
        </w:trPr>
        <w:tc>
          <w:tcPr>
            <w:tcW w:w="3648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75C" w:rsidRDefault="000B075C" w:rsidP="001D7D5B">
            <w:pPr>
              <w:rPr>
                <w:sz w:val="28"/>
              </w:rPr>
            </w:pPr>
            <w:r>
              <w:rPr>
                <w:sz w:val="28"/>
              </w:rPr>
              <w:t>3. Długoszewski Albert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B075C" w:rsidRDefault="000B075C" w:rsidP="001D7D5B">
            <w:pPr>
              <w:jc w:val="center"/>
              <w:rPr>
                <w:sz w:val="44"/>
              </w:rPr>
            </w:pPr>
          </w:p>
        </w:tc>
        <w:tc>
          <w:tcPr>
            <w:tcW w:w="223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B075C" w:rsidRDefault="000B075C" w:rsidP="001D7D5B">
            <w:pPr>
              <w:rPr>
                <w:sz w:val="44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6" w:space="0" w:color="auto"/>
            </w:tcBorders>
          </w:tcPr>
          <w:p w:rsidR="000B075C" w:rsidRDefault="000B075C" w:rsidP="001D7D5B">
            <w:pPr>
              <w:rPr>
                <w:sz w:val="44"/>
              </w:rPr>
            </w:pPr>
          </w:p>
        </w:tc>
      </w:tr>
      <w:tr w:rsidR="000B075C" w:rsidTr="001D7D5B">
        <w:trPr>
          <w:cantSplit/>
          <w:trHeight w:val="645"/>
        </w:trPr>
        <w:tc>
          <w:tcPr>
            <w:tcW w:w="447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75C" w:rsidRDefault="000B075C" w:rsidP="001D7D5B">
            <w:pPr>
              <w:rPr>
                <w:sz w:val="28"/>
              </w:rPr>
            </w:pPr>
            <w:r>
              <w:rPr>
                <w:sz w:val="28"/>
              </w:rPr>
              <w:t>Prowadzący:</w:t>
            </w:r>
          </w:p>
          <w:p w:rsidR="000B075C" w:rsidRDefault="000B075C" w:rsidP="001D7D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Michał Kwaśny</w:t>
            </w:r>
          </w:p>
        </w:tc>
        <w:tc>
          <w:tcPr>
            <w:tcW w:w="4727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075C" w:rsidRDefault="000B075C" w:rsidP="001D7D5B">
            <w:pPr>
              <w:rPr>
                <w:sz w:val="28"/>
              </w:rPr>
            </w:pPr>
            <w:r>
              <w:rPr>
                <w:sz w:val="28"/>
              </w:rPr>
              <w:t>Podpis</w:t>
            </w:r>
          </w:p>
          <w:p w:rsidR="000B075C" w:rsidRDefault="000B075C" w:rsidP="001D7D5B">
            <w:pPr>
              <w:rPr>
                <w:sz w:val="28"/>
              </w:rPr>
            </w:pPr>
            <w:r>
              <w:rPr>
                <w:sz w:val="28"/>
              </w:rPr>
              <w:t>prowadzącego</w:t>
            </w:r>
          </w:p>
        </w:tc>
      </w:tr>
    </w:tbl>
    <w:p w:rsidR="000B075C" w:rsidRDefault="000B075C"/>
    <w:p w:rsidR="000B075C" w:rsidRDefault="000B075C">
      <w:pPr>
        <w:rPr>
          <w:b/>
          <w:sz w:val="36"/>
          <w:szCs w:val="36"/>
        </w:rPr>
      </w:pPr>
      <w:r w:rsidRPr="00435F8D">
        <w:rPr>
          <w:b/>
          <w:sz w:val="36"/>
          <w:szCs w:val="36"/>
        </w:rPr>
        <w:t>Temat: Badanie Efektu Halla</w:t>
      </w:r>
    </w:p>
    <w:p w:rsidR="000B075C" w:rsidRDefault="000B075C">
      <w:pPr>
        <w:rPr>
          <w:b/>
          <w:sz w:val="36"/>
          <w:szCs w:val="36"/>
        </w:rPr>
      </w:pPr>
    </w:p>
    <w:p w:rsidR="000B075C" w:rsidRDefault="000B075C" w:rsidP="00435F8D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435F8D">
        <w:rPr>
          <w:b/>
          <w:sz w:val="36"/>
          <w:szCs w:val="36"/>
        </w:rPr>
        <w:t>Cel Ćwiczenia:</w:t>
      </w:r>
    </w:p>
    <w:p w:rsidR="000B075C" w:rsidRDefault="000B075C" w:rsidP="00002E32">
      <w:pPr>
        <w:ind w:left="360"/>
        <w:rPr>
          <w:sz w:val="28"/>
          <w:szCs w:val="28"/>
        </w:rPr>
      </w:pPr>
      <w:r>
        <w:rPr>
          <w:sz w:val="28"/>
          <w:szCs w:val="28"/>
        </w:rPr>
        <w:t>Celem ćwiczenia jest zapoznanie się z przebiegiem efektu Halla, budową Halotronu, zaobserwowanie zmiany napięcia Halla względem natężenia prądu płynącego w obwodzie i napięcia mierzonego na Halotronie.</w:t>
      </w:r>
    </w:p>
    <w:p w:rsidR="000B075C" w:rsidRDefault="000B075C" w:rsidP="00002E32">
      <w:pPr>
        <w:ind w:left="360"/>
        <w:rPr>
          <w:sz w:val="28"/>
          <w:szCs w:val="28"/>
        </w:rPr>
      </w:pPr>
    </w:p>
    <w:p w:rsidR="000B075C" w:rsidRDefault="000B075C" w:rsidP="00B96A6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B96A66">
        <w:rPr>
          <w:b/>
          <w:sz w:val="36"/>
          <w:szCs w:val="36"/>
        </w:rPr>
        <w:t>Wprowadzenie:</w:t>
      </w:r>
    </w:p>
    <w:p w:rsidR="000B075C" w:rsidRDefault="000B075C" w:rsidP="00B96A66">
      <w:pPr>
        <w:rPr>
          <w:b/>
          <w:sz w:val="28"/>
          <w:szCs w:val="28"/>
        </w:rPr>
      </w:pPr>
    </w:p>
    <w:p w:rsidR="000B075C" w:rsidRDefault="000B075C" w:rsidP="00B96A66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Efekt Halla- </w:t>
      </w:r>
      <w:r>
        <w:rPr>
          <w:sz w:val="28"/>
          <w:szCs w:val="28"/>
        </w:rPr>
        <w:t>zjawisko fizyczne, odkryte w 1879 roku przez Edwina H. Halla. Polega ona na wystąpieniu potencjałów w przewodniku, w którym płynie prąd elektryczny, gdy przewodnik znajduje się w położeniu poprzecznym do płynącego prądu w polu magnetycznym. Napięcie to, zwane od nazwiska odkrywcy, napięciem Halla, pojawia się między płaszczyznami ograniczającymi przewodnik prostopadle do płaszczyzny wyznaczanej przez kierunek prądu i wektor indukcji pola magnetycznego. Jest ono spowodowane działaniem siły Lorentza na ładunki poruszające się w polu magnetycznym.</w:t>
      </w:r>
    </w:p>
    <w:p w:rsidR="000B075C" w:rsidRDefault="000B075C" w:rsidP="00B96A66">
      <w:pPr>
        <w:ind w:left="360"/>
        <w:rPr>
          <w:sz w:val="28"/>
          <w:szCs w:val="28"/>
        </w:rPr>
      </w:pPr>
    </w:p>
    <w:p w:rsidR="000B075C" w:rsidRDefault="000B075C" w:rsidP="00B96A66">
      <w:pPr>
        <w:ind w:left="360"/>
        <w:rPr>
          <w:b/>
          <w:sz w:val="28"/>
          <w:szCs w:val="28"/>
        </w:rPr>
      </w:pPr>
    </w:p>
    <w:p w:rsidR="000B075C" w:rsidRDefault="000B075C" w:rsidP="00B96A66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Siła Lorentza- </w:t>
      </w:r>
      <w:r>
        <w:rPr>
          <w:sz w:val="28"/>
          <w:szCs w:val="28"/>
        </w:rPr>
        <w:t>siła jaka działa na cząstkę obdarzoną ładunkiem elektrycznym poruszającą się w polu elektromagnetycznym. Wzór podany został po raz pierwszy przez Hendrika Lorentza i dlatego nazwano go jego imieniem.</w:t>
      </w:r>
    </w:p>
    <w:p w:rsidR="000B075C" w:rsidRDefault="000B075C" w:rsidP="00B96A66">
      <w:pPr>
        <w:ind w:left="360"/>
        <w:rPr>
          <w:sz w:val="28"/>
          <w:szCs w:val="28"/>
        </w:rPr>
      </w:pPr>
    </w:p>
    <w:p w:rsidR="000B075C" w:rsidRDefault="000B075C" w:rsidP="00B96A66">
      <w:pPr>
        <w:ind w:left="360"/>
        <w:rPr>
          <w:b/>
          <w:sz w:val="28"/>
          <w:szCs w:val="28"/>
        </w:rPr>
      </w:pPr>
    </w:p>
    <w:p w:rsidR="000B075C" w:rsidRDefault="000B075C" w:rsidP="00B96A66">
      <w:pPr>
        <w:ind w:left="360"/>
        <w:rPr>
          <w:b/>
          <w:sz w:val="28"/>
          <w:szCs w:val="28"/>
        </w:rPr>
      </w:pPr>
    </w:p>
    <w:p w:rsidR="000B075C" w:rsidRDefault="000B075C" w:rsidP="00B96A66">
      <w:pPr>
        <w:ind w:left="360"/>
        <w:rPr>
          <w:b/>
          <w:sz w:val="28"/>
          <w:szCs w:val="28"/>
        </w:rPr>
      </w:pPr>
    </w:p>
    <w:p w:rsidR="000B075C" w:rsidRDefault="000B075C" w:rsidP="00B96A66">
      <w:pPr>
        <w:ind w:left="360"/>
        <w:rPr>
          <w:b/>
          <w:sz w:val="28"/>
          <w:szCs w:val="28"/>
        </w:rPr>
      </w:pPr>
    </w:p>
    <w:p w:rsidR="000B075C" w:rsidRDefault="000B075C" w:rsidP="00B96A66">
      <w:pPr>
        <w:ind w:left="360"/>
        <w:rPr>
          <w:b/>
          <w:sz w:val="28"/>
          <w:szCs w:val="28"/>
        </w:rPr>
      </w:pPr>
      <w:r w:rsidRPr="005D0E1F">
        <w:rPr>
          <w:b/>
          <w:sz w:val="28"/>
          <w:szCs w:val="28"/>
        </w:rPr>
        <w:t>Wzór pozwalający obliczyć siłę Lorentza:</w:t>
      </w:r>
    </w:p>
    <w:p w:rsidR="000B075C" w:rsidRDefault="000B075C" w:rsidP="00B96A66">
      <w:pPr>
        <w:ind w:left="360"/>
        <w:rPr>
          <w:b/>
          <w:sz w:val="28"/>
          <w:szCs w:val="28"/>
        </w:rPr>
      </w:pPr>
    </w:p>
    <w:p w:rsidR="000B075C" w:rsidRDefault="000B075C" w:rsidP="005D0E1F">
      <w:pPr>
        <w:ind w:left="360"/>
        <w:jc w:val="center"/>
        <w:rPr>
          <w:b/>
          <w:sz w:val="28"/>
          <w:szCs w:val="28"/>
        </w:rPr>
      </w:pPr>
      <w:r w:rsidRPr="008E54EA">
        <w:rPr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style="width:115.5pt;height:15.75pt;visibility:visible">
            <v:imagedata r:id="rId5" o:title=""/>
          </v:shape>
        </w:pict>
      </w:r>
    </w:p>
    <w:p w:rsidR="000B075C" w:rsidRDefault="000B075C" w:rsidP="005D0E1F">
      <w:pPr>
        <w:ind w:left="360"/>
        <w:rPr>
          <w:sz w:val="28"/>
          <w:szCs w:val="28"/>
        </w:rPr>
      </w:pPr>
      <w:r>
        <w:rPr>
          <w:sz w:val="28"/>
          <w:szCs w:val="28"/>
        </w:rPr>
        <w:t>F- siła</w:t>
      </w:r>
    </w:p>
    <w:p w:rsidR="000B075C" w:rsidRDefault="000B075C" w:rsidP="005D0E1F">
      <w:pPr>
        <w:ind w:left="360"/>
        <w:rPr>
          <w:sz w:val="28"/>
          <w:szCs w:val="28"/>
        </w:rPr>
      </w:pPr>
      <w:r>
        <w:rPr>
          <w:sz w:val="28"/>
          <w:szCs w:val="28"/>
        </w:rPr>
        <w:t>E- natężenie pola elektrycznego</w:t>
      </w:r>
    </w:p>
    <w:p w:rsidR="000B075C" w:rsidRDefault="000B075C" w:rsidP="005D0E1F">
      <w:pPr>
        <w:ind w:left="360"/>
        <w:rPr>
          <w:sz w:val="28"/>
          <w:szCs w:val="28"/>
        </w:rPr>
      </w:pPr>
      <w:r>
        <w:rPr>
          <w:sz w:val="28"/>
          <w:szCs w:val="28"/>
        </w:rPr>
        <w:t>B- indukcja magnetyczna</w:t>
      </w:r>
    </w:p>
    <w:p w:rsidR="000B075C" w:rsidRDefault="000B075C" w:rsidP="005D0E1F">
      <w:pPr>
        <w:ind w:left="360"/>
        <w:rPr>
          <w:sz w:val="28"/>
          <w:szCs w:val="28"/>
        </w:rPr>
      </w:pPr>
      <w:r>
        <w:rPr>
          <w:sz w:val="28"/>
          <w:szCs w:val="28"/>
        </w:rPr>
        <w:t>q- ładunek elektryczny cząstki</w:t>
      </w:r>
    </w:p>
    <w:p w:rsidR="000B075C" w:rsidRDefault="000B075C" w:rsidP="005D0E1F">
      <w:pPr>
        <w:ind w:left="360"/>
        <w:rPr>
          <w:sz w:val="28"/>
          <w:szCs w:val="28"/>
        </w:rPr>
      </w:pPr>
      <w:r>
        <w:rPr>
          <w:sz w:val="28"/>
          <w:szCs w:val="28"/>
        </w:rPr>
        <w:t>v- prędkość cząstki</w:t>
      </w:r>
    </w:p>
    <w:p w:rsidR="000B075C" w:rsidRDefault="000B075C" w:rsidP="00B96A66">
      <w:pPr>
        <w:ind w:left="360"/>
        <w:rPr>
          <w:sz w:val="28"/>
          <w:szCs w:val="28"/>
        </w:rPr>
      </w:pPr>
      <w:r>
        <w:rPr>
          <w:sz w:val="28"/>
          <w:szCs w:val="28"/>
        </w:rPr>
        <w:t>x- iloczyn wektorowy</w:t>
      </w:r>
    </w:p>
    <w:p w:rsidR="000B075C" w:rsidRDefault="000B075C" w:rsidP="00B96A66">
      <w:pPr>
        <w:ind w:left="360"/>
        <w:rPr>
          <w:sz w:val="28"/>
          <w:szCs w:val="28"/>
        </w:rPr>
      </w:pPr>
    </w:p>
    <w:p w:rsidR="000B075C" w:rsidRDefault="000B075C" w:rsidP="00B96A66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Hallotron- </w:t>
      </w:r>
      <w:r>
        <w:rPr>
          <w:sz w:val="28"/>
          <w:szCs w:val="28"/>
        </w:rPr>
        <w:t>urządzenie, którego zasada działania opiera się na efekcie Halla. Hallotrony wykonywane są na bazie materiałów półprzewodnikowych o dużej ruchliwości nośników ładunku np. arsenek indu, tellurek rtęci, z materiałów litych np. german oraz w technologii warstwowej np. przez nachylanie próżniowe na podłoże ceramiczne. Mała grubość urządzenia jest istotna w kontekście czułości hallotronu, ponieważ napięcie Halla jest odwrotnie proporcjonalne do grubości próbki. Dlatego na ze względu na potrzeby metrologiczne np. pomiary pól w szczelinach, jak i racjonalnej konstrukcji określającej ich wysoką czułość, wykonywane są jak możliwie cienkie i wąskie.</w:t>
      </w:r>
    </w:p>
    <w:p w:rsidR="000B075C" w:rsidRDefault="000B075C" w:rsidP="00B96A66">
      <w:pPr>
        <w:ind w:left="360"/>
        <w:rPr>
          <w:sz w:val="28"/>
          <w:szCs w:val="28"/>
        </w:rPr>
      </w:pPr>
    </w:p>
    <w:p w:rsidR="000B075C" w:rsidRDefault="000B075C" w:rsidP="00B96A6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Zastosowanie Hallotronu:</w:t>
      </w:r>
    </w:p>
    <w:p w:rsidR="000B075C" w:rsidRPr="00C56F3B" w:rsidRDefault="000B075C" w:rsidP="00C56F3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 xml:space="preserve">do pomiaru wielkości elektromagnetycznych takich jak </w:t>
      </w:r>
      <w:r w:rsidRPr="00C56F3B">
        <w:t>indukcja magnetyczna</w:t>
      </w:r>
      <w:r>
        <w:t xml:space="preserve">, </w:t>
      </w:r>
      <w:r w:rsidRPr="00C56F3B">
        <w:t>natężenie prądu</w:t>
      </w:r>
      <w:r>
        <w:t xml:space="preserve">, </w:t>
      </w:r>
      <w:r w:rsidRPr="00C56F3B">
        <w:t>moc</w:t>
      </w:r>
      <w:r>
        <w:t xml:space="preserve"> czy </w:t>
      </w:r>
      <w:r w:rsidRPr="00C56F3B">
        <w:t>opór</w:t>
      </w:r>
      <w:r>
        <w:t>,</w:t>
      </w:r>
    </w:p>
    <w:p w:rsidR="000B075C" w:rsidRPr="00C56F3B" w:rsidRDefault="000B075C" w:rsidP="00C56F3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 xml:space="preserve">do pomiaru wielkości innych niż elektryczne, np. kąt obrotu (na części wirującej zamocowany jest </w:t>
      </w:r>
      <w:r w:rsidRPr="00C56F3B">
        <w:t>magnes</w:t>
      </w:r>
      <w:r>
        <w:t xml:space="preserve"> współpracujący z nieruchomym hallotronem), przesunięcie, </w:t>
      </w:r>
      <w:r w:rsidRPr="00C56F3B">
        <w:t>drgania mechaniczne</w:t>
      </w:r>
      <w:r>
        <w:t xml:space="preserve">, </w:t>
      </w:r>
      <w:r w:rsidRPr="00C56F3B">
        <w:t>ciśnienie</w:t>
      </w:r>
      <w:r>
        <w:t>,</w:t>
      </w:r>
    </w:p>
    <w:p w:rsidR="000B075C" w:rsidRPr="00C56F3B" w:rsidRDefault="000B075C" w:rsidP="00C56F3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w układach wykonujących operacje matematyczne i logiczne,</w:t>
      </w:r>
    </w:p>
    <w:p w:rsidR="000B075C" w:rsidRPr="00C56F3B" w:rsidRDefault="000B075C" w:rsidP="00C56F3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 xml:space="preserve">jako </w:t>
      </w:r>
      <w:r w:rsidRPr="00C56F3B">
        <w:t>kompas</w:t>
      </w:r>
      <w:r>
        <w:t>.</w:t>
      </w:r>
    </w:p>
    <w:p w:rsidR="000B075C" w:rsidRDefault="000B075C" w:rsidP="00C56F3B">
      <w:pPr>
        <w:rPr>
          <w:sz w:val="28"/>
          <w:szCs w:val="28"/>
        </w:rPr>
      </w:pPr>
    </w:p>
    <w:p w:rsidR="000B075C" w:rsidRDefault="000B075C" w:rsidP="00C56F3B">
      <w:pPr>
        <w:rPr>
          <w:sz w:val="28"/>
          <w:szCs w:val="28"/>
        </w:rPr>
      </w:pPr>
      <w:r>
        <w:rPr>
          <w:sz w:val="28"/>
          <w:szCs w:val="28"/>
        </w:rPr>
        <w:t>Zastosowanie hallotronu umożliwiło budowę tanich silniczków prądu stałego np. do wentylatorów używanych w komputerach.</w:t>
      </w:r>
    </w:p>
    <w:p w:rsidR="000B075C" w:rsidRDefault="000B075C" w:rsidP="00C56F3B">
      <w:pPr>
        <w:rPr>
          <w:sz w:val="28"/>
          <w:szCs w:val="28"/>
        </w:rPr>
      </w:pPr>
    </w:p>
    <w:p w:rsidR="000B075C" w:rsidRDefault="000B075C" w:rsidP="00C56F3B">
      <w:pPr>
        <w:rPr>
          <w:sz w:val="28"/>
          <w:szCs w:val="28"/>
        </w:rPr>
      </w:pPr>
    </w:p>
    <w:p w:rsidR="000B075C" w:rsidRDefault="000B075C" w:rsidP="00C56F3B">
      <w:pPr>
        <w:rPr>
          <w:sz w:val="28"/>
          <w:szCs w:val="28"/>
        </w:rPr>
      </w:pPr>
    </w:p>
    <w:p w:rsidR="000B075C" w:rsidRDefault="000B075C" w:rsidP="00C56F3B">
      <w:pPr>
        <w:rPr>
          <w:sz w:val="28"/>
          <w:szCs w:val="28"/>
        </w:rPr>
      </w:pPr>
    </w:p>
    <w:p w:rsidR="000B075C" w:rsidRDefault="000B075C" w:rsidP="00C56F3B">
      <w:pPr>
        <w:rPr>
          <w:sz w:val="28"/>
          <w:szCs w:val="28"/>
        </w:rPr>
      </w:pPr>
    </w:p>
    <w:p w:rsidR="000B075C" w:rsidRDefault="000B075C" w:rsidP="00C56F3B">
      <w:pPr>
        <w:rPr>
          <w:sz w:val="28"/>
          <w:szCs w:val="28"/>
        </w:rPr>
      </w:pPr>
    </w:p>
    <w:p w:rsidR="000B075C" w:rsidRDefault="000B075C" w:rsidP="00C56F3B">
      <w:pPr>
        <w:rPr>
          <w:sz w:val="28"/>
          <w:szCs w:val="28"/>
        </w:rPr>
      </w:pPr>
    </w:p>
    <w:p w:rsidR="000B075C" w:rsidRDefault="000B075C" w:rsidP="00C56F3B">
      <w:pPr>
        <w:rPr>
          <w:sz w:val="28"/>
          <w:szCs w:val="28"/>
        </w:rPr>
      </w:pPr>
    </w:p>
    <w:p w:rsidR="000B075C" w:rsidRDefault="000B075C" w:rsidP="00C56F3B">
      <w:pPr>
        <w:rPr>
          <w:sz w:val="28"/>
          <w:szCs w:val="28"/>
        </w:rPr>
      </w:pPr>
    </w:p>
    <w:p w:rsidR="000B075C" w:rsidRDefault="000B075C" w:rsidP="00C56F3B">
      <w:pPr>
        <w:rPr>
          <w:sz w:val="28"/>
          <w:szCs w:val="28"/>
        </w:rPr>
      </w:pPr>
    </w:p>
    <w:p w:rsidR="000B075C" w:rsidRPr="004666A7" w:rsidRDefault="000B075C" w:rsidP="00C56F3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666A7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Schemat ćwiczenia</w:t>
      </w:r>
    </w:p>
    <w:p w:rsidR="000B075C" w:rsidRPr="004666A7" w:rsidRDefault="000B075C" w:rsidP="004666A7">
      <w:pPr>
        <w:rPr>
          <w:sz w:val="28"/>
          <w:szCs w:val="28"/>
        </w:rPr>
      </w:pPr>
    </w:p>
    <w:p w:rsidR="000B075C" w:rsidRDefault="000B075C" w:rsidP="004666A7">
      <w:pPr>
        <w:rPr>
          <w:sz w:val="28"/>
          <w:szCs w:val="28"/>
        </w:rPr>
      </w:pPr>
      <w:r>
        <w:rPr>
          <w:sz w:val="28"/>
          <w:szCs w:val="28"/>
        </w:rPr>
        <w:t>Ćwiczenie rozpoczęliśmy od budowy obwodu według poniższego schematu:</w:t>
      </w:r>
    </w:p>
    <w:p w:rsidR="000B075C" w:rsidRDefault="000B075C" w:rsidP="004666A7">
      <w:pPr>
        <w:rPr>
          <w:sz w:val="28"/>
          <w:szCs w:val="28"/>
        </w:rPr>
      </w:pPr>
    </w:p>
    <w:p w:rsidR="000B075C" w:rsidRDefault="000B075C" w:rsidP="004666A7">
      <w:pPr>
        <w:rPr>
          <w:sz w:val="28"/>
          <w:szCs w:val="28"/>
        </w:rPr>
      </w:pPr>
      <w:r>
        <w:rPr>
          <w:noProof/>
        </w:rPr>
        <w:pict>
          <v:shape id="Obraz 3" o:spid="_x0000_s1026" type="#_x0000_t75" style="position:absolute;margin-left:148.15pt;margin-top:7.15pt;width:268.5pt;height:138.75pt;z-index:251658240;visibility:visible" wrapcoords="-60 0 -60 21483 21600 21483 21600 0 -60 0">
            <v:imagedata r:id="rId6" o:title=""/>
            <w10:wrap type="tight"/>
          </v:shape>
        </w:pict>
      </w:r>
    </w:p>
    <w:p w:rsidR="000B075C" w:rsidRDefault="000B075C" w:rsidP="00B11A02">
      <w:pPr>
        <w:pStyle w:val="Subtitle"/>
        <w:rPr>
          <w:rFonts w:ascii="Times New Roman" w:hAnsi="Times New Roman" w:cs="Times New Roman"/>
          <w:szCs w:val="28"/>
          <w:u w:val="none"/>
        </w:rPr>
      </w:pPr>
      <w:r>
        <w:rPr>
          <w:rFonts w:ascii="Times New Roman" w:hAnsi="Times New Roman" w:cs="Times New Roman"/>
          <w:szCs w:val="28"/>
          <w:u w:val="none"/>
        </w:rPr>
        <w:t>E- źródło napięcia sta</w:t>
      </w:r>
      <w:r w:rsidRPr="00B11A02">
        <w:rPr>
          <w:rFonts w:ascii="Times New Roman" w:hAnsi="Times New Roman" w:cs="Times New Roman"/>
          <w:szCs w:val="28"/>
          <w:u w:val="none"/>
        </w:rPr>
        <w:t xml:space="preserve">łego, </w:t>
      </w:r>
    </w:p>
    <w:p w:rsidR="000B075C" w:rsidRDefault="000B075C" w:rsidP="00B11A02">
      <w:pPr>
        <w:pStyle w:val="Subtitle"/>
        <w:rPr>
          <w:rFonts w:ascii="Times New Roman" w:hAnsi="Times New Roman" w:cs="Times New Roman"/>
          <w:szCs w:val="28"/>
          <w:u w:val="none"/>
        </w:rPr>
      </w:pPr>
      <w:r w:rsidRPr="00B11A02">
        <w:rPr>
          <w:rFonts w:ascii="Times New Roman" w:hAnsi="Times New Roman" w:cs="Times New Roman"/>
          <w:szCs w:val="28"/>
          <w:u w:val="none"/>
        </w:rPr>
        <w:t>A-</w:t>
      </w:r>
      <w:r>
        <w:rPr>
          <w:rFonts w:ascii="Times New Roman" w:hAnsi="Times New Roman" w:cs="Times New Roman"/>
          <w:szCs w:val="28"/>
          <w:u w:val="none"/>
        </w:rPr>
        <w:t xml:space="preserve"> </w:t>
      </w:r>
      <w:r w:rsidRPr="00B11A02">
        <w:rPr>
          <w:rFonts w:ascii="Times New Roman" w:hAnsi="Times New Roman" w:cs="Times New Roman"/>
          <w:szCs w:val="28"/>
          <w:u w:val="none"/>
        </w:rPr>
        <w:t xml:space="preserve">amperomierz, </w:t>
      </w:r>
    </w:p>
    <w:p w:rsidR="000B075C" w:rsidRDefault="000B075C" w:rsidP="00B11A02">
      <w:pPr>
        <w:pStyle w:val="Subtitle"/>
        <w:rPr>
          <w:rFonts w:ascii="Times New Roman" w:hAnsi="Times New Roman" w:cs="Times New Roman"/>
          <w:szCs w:val="28"/>
          <w:u w:val="none"/>
        </w:rPr>
      </w:pPr>
      <w:r>
        <w:rPr>
          <w:rFonts w:ascii="Times New Roman" w:hAnsi="Times New Roman" w:cs="Times New Roman"/>
          <w:szCs w:val="28"/>
          <w:u w:val="none"/>
        </w:rPr>
        <w:t>U</w:t>
      </w:r>
      <w:r w:rsidRPr="00B11A02">
        <w:rPr>
          <w:rFonts w:ascii="Times New Roman" w:hAnsi="Times New Roman" w:cs="Times New Roman"/>
          <w:szCs w:val="28"/>
          <w:u w:val="none"/>
          <w:vertAlign w:val="subscript"/>
        </w:rPr>
        <w:t>h</w:t>
      </w:r>
      <w:r w:rsidRPr="00B11A02">
        <w:rPr>
          <w:rFonts w:ascii="Times New Roman" w:hAnsi="Times New Roman" w:cs="Times New Roman"/>
          <w:szCs w:val="28"/>
          <w:u w:val="none"/>
        </w:rPr>
        <w:t>- woltomierz,</w:t>
      </w:r>
    </w:p>
    <w:p w:rsidR="000B075C" w:rsidRPr="00B11A02" w:rsidRDefault="000B075C" w:rsidP="00B11A02">
      <w:pPr>
        <w:pStyle w:val="Subtitle"/>
        <w:rPr>
          <w:rFonts w:ascii="Times New Roman" w:hAnsi="Times New Roman" w:cs="Times New Roman"/>
          <w:szCs w:val="28"/>
          <w:u w:val="none"/>
        </w:rPr>
      </w:pPr>
      <w:r w:rsidRPr="00B11A02">
        <w:rPr>
          <w:rFonts w:ascii="Times New Roman" w:hAnsi="Times New Roman" w:cs="Times New Roman"/>
          <w:szCs w:val="28"/>
          <w:u w:val="none"/>
        </w:rPr>
        <w:t>H- hal</w:t>
      </w:r>
      <w:r>
        <w:rPr>
          <w:rFonts w:ascii="Times New Roman" w:hAnsi="Times New Roman" w:cs="Times New Roman"/>
          <w:szCs w:val="28"/>
          <w:u w:val="none"/>
        </w:rPr>
        <w:t>l</w:t>
      </w:r>
      <w:r w:rsidRPr="00B11A02">
        <w:rPr>
          <w:rFonts w:ascii="Times New Roman" w:hAnsi="Times New Roman" w:cs="Times New Roman"/>
          <w:szCs w:val="28"/>
          <w:u w:val="none"/>
        </w:rPr>
        <w:t xml:space="preserve">otron, </w:t>
      </w:r>
    </w:p>
    <w:p w:rsidR="000B075C" w:rsidRPr="00B11A02" w:rsidRDefault="000B075C" w:rsidP="00B11A02">
      <w:pPr>
        <w:pStyle w:val="Subtitle"/>
        <w:rPr>
          <w:rFonts w:ascii="Times New Roman" w:hAnsi="Times New Roman" w:cs="Times New Roman"/>
          <w:szCs w:val="28"/>
          <w:u w:val="none"/>
        </w:rPr>
      </w:pPr>
      <w:r w:rsidRPr="00B11A02">
        <w:rPr>
          <w:rFonts w:ascii="Times New Roman" w:hAnsi="Times New Roman" w:cs="Times New Roman"/>
          <w:szCs w:val="28"/>
          <w:u w:val="none"/>
        </w:rPr>
        <w:t>R- opornica dekadowa</w:t>
      </w:r>
    </w:p>
    <w:p w:rsidR="000B075C" w:rsidRDefault="000B075C" w:rsidP="004666A7">
      <w:pPr>
        <w:rPr>
          <w:sz w:val="28"/>
          <w:szCs w:val="28"/>
        </w:rPr>
      </w:pPr>
    </w:p>
    <w:p w:rsidR="000B075C" w:rsidRDefault="000B075C" w:rsidP="004666A7">
      <w:pPr>
        <w:rPr>
          <w:sz w:val="28"/>
          <w:szCs w:val="28"/>
        </w:rPr>
      </w:pPr>
    </w:p>
    <w:p w:rsidR="000B075C" w:rsidRDefault="000B075C" w:rsidP="004666A7">
      <w:pPr>
        <w:rPr>
          <w:sz w:val="28"/>
          <w:szCs w:val="28"/>
        </w:rPr>
      </w:pPr>
    </w:p>
    <w:p w:rsidR="000B075C" w:rsidRDefault="000B075C" w:rsidP="00B11A02">
      <w:pPr>
        <w:rPr>
          <w:sz w:val="28"/>
          <w:szCs w:val="28"/>
        </w:rPr>
      </w:pPr>
      <w:r>
        <w:rPr>
          <w:sz w:val="28"/>
          <w:szCs w:val="28"/>
        </w:rPr>
        <w:t>Wymiary Hallotronu:</w:t>
      </w:r>
    </w:p>
    <w:p w:rsidR="000B075C" w:rsidRDefault="000B075C" w:rsidP="00C93065">
      <w:pPr>
        <w:numPr>
          <w:ilvl w:val="0"/>
          <w:numId w:val="4"/>
        </w:numPr>
      </w:pPr>
      <w:r>
        <w:t>grubość  d = (100</w:t>
      </w:r>
      <w:r w:rsidRPr="00BF1217">
        <w:rPr>
          <w:position w:val="-4"/>
        </w:rPr>
        <w:object w:dxaOrig="220" w:dyaOrig="240">
          <v:shape id="_x0000_i1026" type="#_x0000_t75" style="width:11.25pt;height:12pt" o:ole="">
            <v:imagedata r:id="rId7" o:title=""/>
          </v:shape>
          <o:OLEObject Type="Embed" ProgID="Equation.3" ShapeID="_x0000_i1026" DrawAspect="Content" ObjectID="_1318892078" r:id="rId8"/>
        </w:object>
      </w:r>
      <w:r>
        <w:t>1) µm</w:t>
      </w:r>
    </w:p>
    <w:p w:rsidR="000B075C" w:rsidRDefault="000B075C" w:rsidP="00C93065">
      <w:pPr>
        <w:numPr>
          <w:ilvl w:val="0"/>
          <w:numId w:val="4"/>
        </w:numPr>
      </w:pPr>
      <w:r>
        <w:t>szerokość  c =(2,5</w:t>
      </w:r>
      <w:r w:rsidRPr="00BF1217">
        <w:rPr>
          <w:position w:val="-4"/>
        </w:rPr>
        <w:object w:dxaOrig="220" w:dyaOrig="240">
          <v:shape id="_x0000_i1027" type="#_x0000_t75" style="width:11.25pt;height:12pt" o:ole="">
            <v:imagedata r:id="rId9" o:title=""/>
          </v:shape>
          <o:OLEObject Type="Embed" ProgID="Equation.3" ShapeID="_x0000_i1027" DrawAspect="Content" ObjectID="_1318892079" r:id="rId10"/>
        </w:object>
      </w:r>
      <w:r>
        <w:t>0,1)mm</w:t>
      </w:r>
    </w:p>
    <w:p w:rsidR="000B075C" w:rsidRDefault="000B075C" w:rsidP="00B11A02">
      <w:pPr>
        <w:numPr>
          <w:ilvl w:val="0"/>
          <w:numId w:val="4"/>
        </w:numPr>
      </w:pPr>
      <w:r>
        <w:t>długość l = (10,0</w:t>
      </w:r>
      <w:r w:rsidRPr="00BF1217">
        <w:rPr>
          <w:position w:val="-4"/>
        </w:rPr>
        <w:object w:dxaOrig="220" w:dyaOrig="240">
          <v:shape id="_x0000_i1028" type="#_x0000_t75" style="width:11.25pt;height:12pt" o:ole="">
            <v:imagedata r:id="rId9" o:title=""/>
          </v:shape>
          <o:OLEObject Type="Embed" ProgID="Equation.3" ShapeID="_x0000_i1028" DrawAspect="Content" ObjectID="_1318892080" r:id="rId11"/>
        </w:object>
      </w:r>
      <w:r>
        <w:t>0,1)mm</w:t>
      </w:r>
    </w:p>
    <w:p w:rsidR="000B075C" w:rsidRDefault="000B075C" w:rsidP="007B27A6"/>
    <w:p w:rsidR="000B075C" w:rsidRPr="007B27A6" w:rsidRDefault="000B075C" w:rsidP="007B27A6">
      <w:pPr>
        <w:rPr>
          <w:sz w:val="28"/>
          <w:szCs w:val="28"/>
        </w:rPr>
      </w:pPr>
      <w:r w:rsidRPr="007B27A6">
        <w:rPr>
          <w:sz w:val="28"/>
          <w:szCs w:val="28"/>
        </w:rPr>
        <w:t>W celu zbadania zmiany napięcia Halla w stosunku do zmian napięcia na hallotronie nasz obwód rozszerzyliśmy dodając dodatkowy woltomierz:</w:t>
      </w:r>
    </w:p>
    <w:p w:rsidR="000B075C" w:rsidRPr="00B11A02" w:rsidRDefault="000B075C" w:rsidP="007B27A6"/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  <w:r>
        <w:rPr>
          <w:noProof/>
        </w:rPr>
        <w:pict>
          <v:shape id="Obraz 10" o:spid="_x0000_s1027" type="#_x0000_t75" alt="3r" style="position:absolute;margin-left:152.65pt;margin-top:3.95pt;width:294pt;height:173.25pt;z-index:251659264;visibility:visible">
            <v:imagedata r:id="rId12" o:title=""/>
            <w10:wrap type="square"/>
          </v:shape>
        </w:pict>
      </w: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  <w:r>
        <w:rPr>
          <w:sz w:val="28"/>
          <w:szCs w:val="28"/>
        </w:rPr>
        <w:t>E- źródło napięcia stałego</w:t>
      </w:r>
    </w:p>
    <w:p w:rsidR="000B075C" w:rsidRDefault="000B075C" w:rsidP="007B27A6">
      <w:pPr>
        <w:rPr>
          <w:sz w:val="28"/>
          <w:szCs w:val="28"/>
        </w:rPr>
      </w:pPr>
      <w:r w:rsidRPr="007B27A6">
        <w:rPr>
          <w:sz w:val="28"/>
          <w:szCs w:val="28"/>
        </w:rPr>
        <w:t>A-</w:t>
      </w:r>
      <w:r>
        <w:rPr>
          <w:sz w:val="28"/>
          <w:szCs w:val="28"/>
        </w:rPr>
        <w:t xml:space="preserve"> amperomierz</w:t>
      </w:r>
    </w:p>
    <w:p w:rsidR="000B075C" w:rsidRDefault="000B075C" w:rsidP="007B27A6">
      <w:pPr>
        <w:rPr>
          <w:sz w:val="28"/>
          <w:szCs w:val="28"/>
        </w:rPr>
      </w:pPr>
      <w:r>
        <w:rPr>
          <w:szCs w:val="28"/>
        </w:rPr>
        <w:t>U U</w:t>
      </w:r>
      <w:r w:rsidRPr="00B11A02">
        <w:rPr>
          <w:sz w:val="28"/>
          <w:szCs w:val="28"/>
          <w:vertAlign w:val="subscript"/>
        </w:rPr>
        <w:t>h</w:t>
      </w:r>
      <w:r>
        <w:rPr>
          <w:sz w:val="28"/>
          <w:szCs w:val="28"/>
          <w:vertAlign w:val="subscript"/>
        </w:rPr>
        <w:t>,</w:t>
      </w:r>
      <w:r>
        <w:rPr>
          <w:sz w:val="28"/>
          <w:szCs w:val="28"/>
        </w:rPr>
        <w:t>- woltomierze</w:t>
      </w:r>
    </w:p>
    <w:p w:rsidR="000B075C" w:rsidRDefault="000B075C" w:rsidP="007B27A6">
      <w:pPr>
        <w:rPr>
          <w:sz w:val="28"/>
          <w:szCs w:val="28"/>
        </w:rPr>
      </w:pPr>
      <w:r>
        <w:rPr>
          <w:sz w:val="28"/>
          <w:szCs w:val="28"/>
        </w:rPr>
        <w:t>H- hallotron</w:t>
      </w:r>
    </w:p>
    <w:p w:rsidR="000B075C" w:rsidRPr="007B27A6" w:rsidRDefault="000B075C" w:rsidP="007B27A6">
      <w:pPr>
        <w:rPr>
          <w:sz w:val="28"/>
          <w:szCs w:val="28"/>
        </w:rPr>
      </w:pPr>
      <w:r>
        <w:rPr>
          <w:sz w:val="28"/>
          <w:szCs w:val="28"/>
        </w:rPr>
        <w:t>R- opornica dekadowa</w:t>
      </w: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b/>
          <w:sz w:val="28"/>
          <w:szCs w:val="28"/>
        </w:rPr>
      </w:pPr>
      <w:r w:rsidRPr="0072317F">
        <w:rPr>
          <w:b/>
          <w:sz w:val="28"/>
          <w:szCs w:val="28"/>
        </w:rPr>
        <w:t>Charakterystyka mierników:</w:t>
      </w:r>
    </w:p>
    <w:p w:rsidR="000B075C" w:rsidRDefault="000B075C" w:rsidP="007B27A6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230"/>
        <w:gridCol w:w="2209"/>
        <w:gridCol w:w="2190"/>
        <w:gridCol w:w="2659"/>
      </w:tblGrid>
      <w:tr w:rsidR="000B075C" w:rsidTr="008E54EA">
        <w:tc>
          <w:tcPr>
            <w:tcW w:w="2230" w:type="dxa"/>
          </w:tcPr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FUNKCJA</w:t>
            </w:r>
          </w:p>
        </w:tc>
        <w:tc>
          <w:tcPr>
            <w:tcW w:w="2209" w:type="dxa"/>
          </w:tcPr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ZAKRES</w:t>
            </w:r>
          </w:p>
        </w:tc>
        <w:tc>
          <w:tcPr>
            <w:tcW w:w="2190" w:type="dxa"/>
          </w:tcPr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KLASA</w:t>
            </w:r>
          </w:p>
        </w:tc>
        <w:tc>
          <w:tcPr>
            <w:tcW w:w="2659" w:type="dxa"/>
          </w:tcPr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ROZDZIELCZOŚĆ</w:t>
            </w:r>
          </w:p>
        </w:tc>
      </w:tr>
      <w:tr w:rsidR="000B075C" w:rsidTr="008E54EA">
        <w:tc>
          <w:tcPr>
            <w:tcW w:w="2230" w:type="dxa"/>
          </w:tcPr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Napięcie stałe DC</w:t>
            </w:r>
          </w:p>
        </w:tc>
        <w:tc>
          <w:tcPr>
            <w:tcW w:w="2209" w:type="dxa"/>
          </w:tcPr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200mV</w:t>
            </w: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2V</w:t>
            </w: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20V</w:t>
            </w: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200V</w:t>
            </w: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100V</w:t>
            </w:r>
          </w:p>
        </w:tc>
        <w:tc>
          <w:tcPr>
            <w:tcW w:w="2190" w:type="dxa"/>
          </w:tcPr>
          <w:p w:rsidR="000B075C" w:rsidRPr="008E54EA" w:rsidRDefault="000B075C" w:rsidP="007B27A6">
            <w:pPr>
              <w:rPr>
                <w:b/>
                <w:sz w:val="28"/>
                <w:szCs w:val="28"/>
                <w:vertAlign w:val="superscript"/>
              </w:rPr>
            </w:pPr>
            <w:r w:rsidRPr="008E54EA">
              <w:rPr>
                <w:b/>
                <w:sz w:val="28"/>
                <w:szCs w:val="28"/>
              </w:rPr>
              <w:t>+- 0,5%rdg</w:t>
            </w:r>
            <w:r w:rsidRPr="008E54EA">
              <w:rPr>
                <w:b/>
                <w:sz w:val="28"/>
                <w:szCs w:val="28"/>
                <w:vertAlign w:val="superscript"/>
              </w:rPr>
              <w:t>1)</w:t>
            </w:r>
            <w:r w:rsidRPr="008E54EA">
              <w:rPr>
                <w:b/>
                <w:sz w:val="28"/>
                <w:szCs w:val="28"/>
              </w:rPr>
              <w:t>+ 1dtg</w:t>
            </w:r>
            <w:r w:rsidRPr="008E54EA">
              <w:rPr>
                <w:b/>
                <w:sz w:val="28"/>
                <w:szCs w:val="28"/>
                <w:vertAlign w:val="superscript"/>
              </w:rPr>
              <w:t>2)</w:t>
            </w:r>
          </w:p>
        </w:tc>
        <w:tc>
          <w:tcPr>
            <w:tcW w:w="2659" w:type="dxa"/>
          </w:tcPr>
          <w:p w:rsidR="000B075C" w:rsidRPr="008E54EA" w:rsidRDefault="000B075C" w:rsidP="008E54EA">
            <w:pPr>
              <w:jc w:val="right"/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100µV</w:t>
            </w:r>
          </w:p>
          <w:p w:rsidR="000B075C" w:rsidRPr="008E54EA" w:rsidRDefault="000B075C" w:rsidP="008E54EA">
            <w:pPr>
              <w:jc w:val="right"/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1mV</w:t>
            </w:r>
          </w:p>
          <w:p w:rsidR="000B075C" w:rsidRPr="008E54EA" w:rsidRDefault="000B075C" w:rsidP="008E54EA">
            <w:pPr>
              <w:jc w:val="right"/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10mV</w:t>
            </w:r>
          </w:p>
          <w:p w:rsidR="000B075C" w:rsidRPr="008E54EA" w:rsidRDefault="000B075C" w:rsidP="008E54EA">
            <w:pPr>
              <w:jc w:val="right"/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100mV</w:t>
            </w:r>
          </w:p>
          <w:p w:rsidR="000B075C" w:rsidRPr="008E54EA" w:rsidRDefault="000B075C" w:rsidP="008E54EA">
            <w:pPr>
              <w:jc w:val="right"/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1V</w:t>
            </w:r>
          </w:p>
        </w:tc>
      </w:tr>
      <w:tr w:rsidR="000B075C" w:rsidTr="008E54EA">
        <w:tc>
          <w:tcPr>
            <w:tcW w:w="2230" w:type="dxa"/>
            <w:vMerge w:val="restart"/>
          </w:tcPr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Prąd stały DC</w:t>
            </w:r>
          </w:p>
        </w:tc>
        <w:tc>
          <w:tcPr>
            <w:tcW w:w="2209" w:type="dxa"/>
          </w:tcPr>
          <w:p w:rsidR="000B075C" w:rsidRPr="008E54EA" w:rsidRDefault="000B075C" w:rsidP="001D7D5B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200µA</w:t>
            </w:r>
          </w:p>
          <w:p w:rsidR="000B075C" w:rsidRPr="008E54EA" w:rsidRDefault="000B075C" w:rsidP="001D7D5B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2mA</w:t>
            </w:r>
          </w:p>
          <w:p w:rsidR="000B075C" w:rsidRPr="008E54EA" w:rsidRDefault="000B075C" w:rsidP="001D7D5B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20mA</w:t>
            </w:r>
          </w:p>
        </w:tc>
        <w:tc>
          <w:tcPr>
            <w:tcW w:w="2190" w:type="dxa"/>
          </w:tcPr>
          <w:p w:rsidR="000B075C" w:rsidRPr="008E54EA" w:rsidRDefault="000B075C" w:rsidP="001D7D5B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+- 0,5%rdg+ 1dtg</w:t>
            </w:r>
          </w:p>
        </w:tc>
        <w:tc>
          <w:tcPr>
            <w:tcW w:w="2659" w:type="dxa"/>
          </w:tcPr>
          <w:p w:rsidR="000B075C" w:rsidRPr="008E54EA" w:rsidRDefault="000B075C" w:rsidP="001D7D5B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0,1µA</w:t>
            </w:r>
          </w:p>
          <w:p w:rsidR="000B075C" w:rsidRPr="008E54EA" w:rsidRDefault="000B075C" w:rsidP="001D7D5B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1µA</w:t>
            </w:r>
          </w:p>
          <w:p w:rsidR="000B075C" w:rsidRPr="008E54EA" w:rsidRDefault="000B075C" w:rsidP="001D7D5B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10µA</w:t>
            </w:r>
          </w:p>
        </w:tc>
      </w:tr>
      <w:tr w:rsidR="000B075C" w:rsidTr="008E54EA">
        <w:tc>
          <w:tcPr>
            <w:tcW w:w="2230" w:type="dxa"/>
            <w:vMerge/>
          </w:tcPr>
          <w:p w:rsidR="000B075C" w:rsidRPr="008E54EA" w:rsidRDefault="000B075C" w:rsidP="007B27A6">
            <w:pPr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200mA</w:t>
            </w: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2A</w:t>
            </w:r>
          </w:p>
        </w:tc>
        <w:tc>
          <w:tcPr>
            <w:tcW w:w="2190" w:type="dxa"/>
          </w:tcPr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+- 1,2%rdg+ 1dtg</w:t>
            </w:r>
          </w:p>
        </w:tc>
        <w:tc>
          <w:tcPr>
            <w:tcW w:w="2659" w:type="dxa"/>
          </w:tcPr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100µA</w:t>
            </w: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1mA</w:t>
            </w:r>
          </w:p>
        </w:tc>
      </w:tr>
      <w:tr w:rsidR="000B075C" w:rsidTr="008E54EA">
        <w:tc>
          <w:tcPr>
            <w:tcW w:w="2230" w:type="dxa"/>
            <w:vMerge/>
          </w:tcPr>
          <w:p w:rsidR="000B075C" w:rsidRPr="008E54EA" w:rsidRDefault="000B075C" w:rsidP="007B27A6">
            <w:pPr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20A</w:t>
            </w: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20µA</w:t>
            </w:r>
          </w:p>
        </w:tc>
        <w:tc>
          <w:tcPr>
            <w:tcW w:w="2190" w:type="dxa"/>
          </w:tcPr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+- 2,0%rdg+ 5dtg</w:t>
            </w:r>
          </w:p>
        </w:tc>
        <w:tc>
          <w:tcPr>
            <w:tcW w:w="2659" w:type="dxa"/>
          </w:tcPr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10mA</w:t>
            </w: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10µA</w:t>
            </w:r>
          </w:p>
        </w:tc>
      </w:tr>
      <w:tr w:rsidR="000B075C" w:rsidTr="008E54EA">
        <w:tc>
          <w:tcPr>
            <w:tcW w:w="2230" w:type="dxa"/>
          </w:tcPr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Rezystancja</w:t>
            </w:r>
          </w:p>
        </w:tc>
        <w:tc>
          <w:tcPr>
            <w:tcW w:w="2209" w:type="dxa"/>
          </w:tcPr>
          <w:p w:rsidR="000B075C" w:rsidRPr="008E54EA" w:rsidRDefault="000B075C" w:rsidP="007B27A6">
            <w:pPr>
              <w:rPr>
                <w:rFonts w:ascii="Matura MT Script Capitals" w:hAnsi="Matura MT Script Capitals"/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200</w:t>
            </w:r>
            <w:r w:rsidRPr="008E54EA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0B075C" w:rsidRPr="008E54EA" w:rsidRDefault="000B075C" w:rsidP="007B27A6">
            <w:pPr>
              <w:rPr>
                <w:rFonts w:ascii="Matura MT Script Capitals" w:hAnsi="Matura MT Script Capitals"/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2k</w:t>
            </w:r>
            <w:r w:rsidRPr="008E54EA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20k</w:t>
            </w:r>
            <w:r w:rsidRPr="008E54EA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200k</w:t>
            </w:r>
            <w:r w:rsidRPr="008E54EA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2M</w:t>
            </w:r>
            <w:r w:rsidRPr="008E54EA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20M</w:t>
            </w:r>
            <w:r w:rsidRPr="008E54EA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</w:p>
        </w:tc>
        <w:tc>
          <w:tcPr>
            <w:tcW w:w="2190" w:type="dxa"/>
          </w:tcPr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+- 0,5%rdg+ 3dtg</w:t>
            </w: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+-1,0%rdg+ 2dtg</w:t>
            </w:r>
          </w:p>
        </w:tc>
        <w:tc>
          <w:tcPr>
            <w:tcW w:w="2659" w:type="dxa"/>
          </w:tcPr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0,1</w:t>
            </w:r>
            <w:r w:rsidRPr="008E54EA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1</w:t>
            </w:r>
            <w:r w:rsidRPr="008E54EA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10</w:t>
            </w:r>
            <w:r w:rsidRPr="008E54EA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100</w:t>
            </w:r>
            <w:r w:rsidRPr="008E54EA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1k</w:t>
            </w:r>
            <w:r w:rsidRPr="008E54EA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  <w:p w:rsidR="000B075C" w:rsidRPr="008E54EA" w:rsidRDefault="000B075C" w:rsidP="007B27A6">
            <w:pPr>
              <w:rPr>
                <w:b/>
                <w:sz w:val="28"/>
                <w:szCs w:val="28"/>
              </w:rPr>
            </w:pPr>
            <w:r w:rsidRPr="008E54EA">
              <w:rPr>
                <w:b/>
                <w:sz w:val="28"/>
                <w:szCs w:val="28"/>
              </w:rPr>
              <w:t>10k</w:t>
            </w:r>
            <w:r w:rsidRPr="008E54EA">
              <w:rPr>
                <w:rFonts w:ascii="Matura MT Script Capitals" w:hAnsi="Matura MT Script Capitals"/>
                <w:b/>
                <w:sz w:val="28"/>
                <w:szCs w:val="28"/>
              </w:rPr>
              <w:t>Ω</w:t>
            </w:r>
          </w:p>
        </w:tc>
      </w:tr>
    </w:tbl>
    <w:p w:rsidR="000B075C" w:rsidRPr="0072317F" w:rsidRDefault="000B075C" w:rsidP="007B27A6">
      <w:pPr>
        <w:rPr>
          <w:b/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7B27A6">
      <w:pPr>
        <w:rPr>
          <w:sz w:val="28"/>
          <w:szCs w:val="28"/>
        </w:rPr>
      </w:pPr>
    </w:p>
    <w:p w:rsidR="000B075C" w:rsidRDefault="000B075C" w:rsidP="00146FB3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146FB3">
        <w:rPr>
          <w:b/>
          <w:sz w:val="36"/>
          <w:szCs w:val="36"/>
        </w:rPr>
        <w:t>Wykonanie Ćwiczenia</w:t>
      </w:r>
    </w:p>
    <w:p w:rsidR="000B075C" w:rsidRDefault="000B075C" w:rsidP="00146FB3">
      <w:pPr>
        <w:rPr>
          <w:b/>
          <w:sz w:val="28"/>
          <w:szCs w:val="28"/>
        </w:rPr>
      </w:pPr>
    </w:p>
    <w:p w:rsidR="000B075C" w:rsidRDefault="000B075C" w:rsidP="00146FB3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146FB3">
        <w:rPr>
          <w:b/>
          <w:sz w:val="28"/>
          <w:szCs w:val="28"/>
        </w:rPr>
        <w:t>Badanie napięcia halla[ U</w:t>
      </w:r>
      <w:r w:rsidRPr="00146FB3">
        <w:rPr>
          <w:b/>
          <w:sz w:val="28"/>
          <w:szCs w:val="28"/>
          <w:vertAlign w:val="subscript"/>
        </w:rPr>
        <w:t>h</w:t>
      </w:r>
      <w:r w:rsidRPr="00146FB3">
        <w:rPr>
          <w:b/>
          <w:sz w:val="28"/>
          <w:szCs w:val="28"/>
        </w:rPr>
        <w:t>] w zależności od natężenie prądu sterującego[ A]</w:t>
      </w:r>
    </w:p>
    <w:p w:rsidR="000B075C" w:rsidRDefault="000B075C" w:rsidP="00146FB3">
      <w:pPr>
        <w:rPr>
          <w:b/>
          <w:sz w:val="28"/>
          <w:szCs w:val="28"/>
        </w:rPr>
      </w:pPr>
    </w:p>
    <w:p w:rsidR="000B075C" w:rsidRDefault="000B075C" w:rsidP="00146FB3">
      <w:pPr>
        <w:rPr>
          <w:sz w:val="28"/>
          <w:szCs w:val="28"/>
        </w:rPr>
      </w:pPr>
      <w:r>
        <w:rPr>
          <w:sz w:val="28"/>
          <w:szCs w:val="28"/>
        </w:rPr>
        <w:t>Zmieniając natężenie prądu sterującego poprzez zmianę oporu rezystora dekadowego dokonywaliśmy pomiaru napięcia Halla.</w:t>
      </w:r>
    </w:p>
    <w:p w:rsidR="000B075C" w:rsidRDefault="000B075C" w:rsidP="00146FB3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070"/>
        <w:gridCol w:w="3071"/>
        <w:gridCol w:w="3071"/>
      </w:tblGrid>
      <w:tr w:rsidR="000B075C" w:rsidTr="008E54EA">
        <w:tc>
          <w:tcPr>
            <w:tcW w:w="3070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Numer pomiaru: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I[ 20mA]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U[ 200mV]</w:t>
            </w:r>
          </w:p>
        </w:tc>
      </w:tr>
      <w:tr w:rsidR="000B075C" w:rsidTr="008E54EA">
        <w:tc>
          <w:tcPr>
            <w:tcW w:w="3070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1.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0,00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0,00</w:t>
            </w:r>
          </w:p>
        </w:tc>
      </w:tr>
      <w:tr w:rsidR="000B075C" w:rsidTr="008E54EA">
        <w:tc>
          <w:tcPr>
            <w:tcW w:w="3070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2.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2,90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7,2</w:t>
            </w:r>
          </w:p>
        </w:tc>
      </w:tr>
      <w:tr w:rsidR="000B075C" w:rsidTr="008E54EA">
        <w:tc>
          <w:tcPr>
            <w:tcW w:w="3070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3.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3,10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7,6</w:t>
            </w:r>
          </w:p>
        </w:tc>
      </w:tr>
      <w:tr w:rsidR="000B075C" w:rsidTr="008E54EA">
        <w:tc>
          <w:tcPr>
            <w:tcW w:w="3070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4.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3,32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8,2</w:t>
            </w:r>
          </w:p>
        </w:tc>
      </w:tr>
      <w:tr w:rsidR="000B075C" w:rsidTr="008E54EA">
        <w:tc>
          <w:tcPr>
            <w:tcW w:w="3070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5.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3,59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8,8</w:t>
            </w:r>
          </w:p>
        </w:tc>
      </w:tr>
      <w:tr w:rsidR="000B075C" w:rsidTr="008E54EA">
        <w:tc>
          <w:tcPr>
            <w:tcW w:w="3070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6.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3,90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9,5</w:t>
            </w:r>
          </w:p>
        </w:tc>
      </w:tr>
      <w:tr w:rsidR="000B075C" w:rsidTr="008E54EA">
        <w:tc>
          <w:tcPr>
            <w:tcW w:w="3070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7.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4,28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10,3</w:t>
            </w:r>
          </w:p>
        </w:tc>
      </w:tr>
      <w:tr w:rsidR="000B075C" w:rsidTr="008E54EA">
        <w:tc>
          <w:tcPr>
            <w:tcW w:w="3070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8.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4,73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11,2</w:t>
            </w:r>
          </w:p>
        </w:tc>
      </w:tr>
      <w:tr w:rsidR="000B075C" w:rsidTr="008E54EA">
        <w:tc>
          <w:tcPr>
            <w:tcW w:w="3070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9.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5,31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12,4</w:t>
            </w:r>
          </w:p>
        </w:tc>
      </w:tr>
      <w:tr w:rsidR="000B075C" w:rsidTr="008E54EA">
        <w:tc>
          <w:tcPr>
            <w:tcW w:w="3070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10.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6,07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13,9</w:t>
            </w:r>
          </w:p>
        </w:tc>
      </w:tr>
      <w:tr w:rsidR="000B075C" w:rsidTr="008E54EA">
        <w:tc>
          <w:tcPr>
            <w:tcW w:w="3070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11.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7,16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15,7</w:t>
            </w:r>
          </w:p>
        </w:tc>
      </w:tr>
      <w:tr w:rsidR="000B075C" w:rsidTr="008E54EA">
        <w:tc>
          <w:tcPr>
            <w:tcW w:w="3070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12.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8,70</w:t>
            </w:r>
          </w:p>
        </w:tc>
        <w:tc>
          <w:tcPr>
            <w:tcW w:w="3071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18,3</w:t>
            </w:r>
          </w:p>
        </w:tc>
      </w:tr>
    </w:tbl>
    <w:p w:rsidR="000B075C" w:rsidRDefault="000B075C" w:rsidP="00542493">
      <w:pPr>
        <w:rPr>
          <w:sz w:val="28"/>
          <w:szCs w:val="28"/>
        </w:rPr>
      </w:pPr>
    </w:p>
    <w:p w:rsidR="000B075C" w:rsidRDefault="000B075C" w:rsidP="00542493">
      <w:pPr>
        <w:rPr>
          <w:sz w:val="28"/>
          <w:szCs w:val="28"/>
        </w:rPr>
      </w:pPr>
    </w:p>
    <w:p w:rsidR="000B075C" w:rsidRDefault="000B075C" w:rsidP="00542493">
      <w:pPr>
        <w:rPr>
          <w:sz w:val="28"/>
          <w:szCs w:val="28"/>
        </w:rPr>
      </w:pPr>
    </w:p>
    <w:p w:rsidR="000B075C" w:rsidRDefault="000B075C" w:rsidP="00146FB3">
      <w:pPr>
        <w:rPr>
          <w:sz w:val="28"/>
          <w:szCs w:val="28"/>
        </w:rPr>
      </w:pPr>
      <w:r w:rsidRPr="00542493">
        <w:rPr>
          <w:sz w:val="28"/>
          <w:szCs w:val="28"/>
        </w:rPr>
        <w:t>Następnie w kolejnym badanym przez nas układzie, już z dodatkowym woltomierzem ustawiliśmy wartość prądu sterowania na I</w:t>
      </w:r>
      <w:r w:rsidRPr="00542493">
        <w:rPr>
          <w:bCs/>
          <w:sz w:val="28"/>
          <w:szCs w:val="28"/>
          <w:vertAlign w:val="subscript"/>
        </w:rPr>
        <w:t>s</w:t>
      </w:r>
      <w:r w:rsidRPr="00542493">
        <w:rPr>
          <w:bCs/>
          <w:sz w:val="28"/>
          <w:szCs w:val="28"/>
        </w:rPr>
        <w:t>=0,14. Dokonując zmian wartości prądu elektromagnesu poprzez zmniejszanie oporu na rezystorze dekadowym dokonaliśmy pom</w:t>
      </w:r>
      <w:r>
        <w:rPr>
          <w:bCs/>
          <w:sz w:val="28"/>
          <w:szCs w:val="28"/>
        </w:rPr>
        <w:t>iar</w:t>
      </w:r>
      <w:r w:rsidRPr="00542493">
        <w:rPr>
          <w:bCs/>
          <w:sz w:val="28"/>
          <w:szCs w:val="28"/>
        </w:rPr>
        <w:t>u napięcia na hallotronie i pomiaru napięcia asymetrii.</w:t>
      </w:r>
      <w:r w:rsidRPr="00542493">
        <w:rPr>
          <w:sz w:val="28"/>
          <w:szCs w:val="28"/>
        </w:rPr>
        <w:t xml:space="preserve"> </w:t>
      </w:r>
    </w:p>
    <w:p w:rsidR="000B075C" w:rsidRDefault="000B075C" w:rsidP="00146FB3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03"/>
        <w:gridCol w:w="2303"/>
        <w:gridCol w:w="2303"/>
        <w:gridCol w:w="2303"/>
      </w:tblGrid>
      <w:tr w:rsidR="000B075C" w:rsidTr="008E54EA"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Numer pomiaru: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I[ 20m]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U</w:t>
            </w:r>
            <w:r w:rsidRPr="008E54EA">
              <w:rPr>
                <w:sz w:val="28"/>
                <w:szCs w:val="28"/>
                <w:vertAlign w:val="subscript"/>
              </w:rPr>
              <w:t>h</w:t>
            </w:r>
            <w:r w:rsidRPr="008E54EA">
              <w:rPr>
                <w:sz w:val="28"/>
                <w:szCs w:val="28"/>
              </w:rPr>
              <w:t>[ 200m]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U[ 20m]</w:t>
            </w:r>
          </w:p>
        </w:tc>
      </w:tr>
      <w:tr w:rsidR="000B075C" w:rsidTr="008E54EA"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1.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0,00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0,0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0,00</w:t>
            </w:r>
          </w:p>
        </w:tc>
      </w:tr>
      <w:tr w:rsidR="000B075C" w:rsidTr="008E54EA"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2,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2,89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58,2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1,15</w:t>
            </w:r>
          </w:p>
        </w:tc>
      </w:tr>
      <w:tr w:rsidR="000B075C" w:rsidTr="008E54EA"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3.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3,09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62,0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1,23</w:t>
            </w:r>
          </w:p>
        </w:tc>
      </w:tr>
      <w:tr w:rsidR="000B075C" w:rsidTr="008E54EA"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4.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3,32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66,1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1,31</w:t>
            </w:r>
          </w:p>
        </w:tc>
      </w:tr>
      <w:tr w:rsidR="000B075C" w:rsidTr="008E54EA"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5.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3,58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71,0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1,41</w:t>
            </w:r>
          </w:p>
        </w:tc>
      </w:tr>
      <w:tr w:rsidR="000B075C" w:rsidTr="008E54EA"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6.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3,89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76,6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1,52</w:t>
            </w:r>
          </w:p>
        </w:tc>
      </w:tr>
      <w:tr w:rsidR="000B075C" w:rsidTr="008E54EA"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7.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4,26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83,1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1,65</w:t>
            </w:r>
          </w:p>
        </w:tc>
      </w:tr>
      <w:tr w:rsidR="000B075C" w:rsidTr="008E54EA"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8.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4,71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90,9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1,81</w:t>
            </w:r>
          </w:p>
        </w:tc>
      </w:tr>
      <w:tr w:rsidR="000B075C" w:rsidTr="008E54EA"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9.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5,29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100,6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2,00</w:t>
            </w:r>
          </w:p>
        </w:tc>
      </w:tr>
      <w:tr w:rsidR="000B075C" w:rsidTr="008E54EA"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10.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6,05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112,5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2,24</w:t>
            </w:r>
          </w:p>
        </w:tc>
      </w:tr>
      <w:tr w:rsidR="000B075C" w:rsidTr="008E54EA"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11.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7,08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127,5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2,55</w:t>
            </w:r>
          </w:p>
        </w:tc>
      </w:tr>
      <w:tr w:rsidR="000B075C" w:rsidTr="008E54EA"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12.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8,64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143,1</w:t>
            </w:r>
          </w:p>
        </w:tc>
        <w:tc>
          <w:tcPr>
            <w:tcW w:w="2303" w:type="dxa"/>
          </w:tcPr>
          <w:p w:rsidR="000B075C" w:rsidRPr="008E54EA" w:rsidRDefault="000B075C" w:rsidP="00146FB3">
            <w:pPr>
              <w:rPr>
                <w:sz w:val="28"/>
                <w:szCs w:val="28"/>
              </w:rPr>
            </w:pPr>
            <w:r w:rsidRPr="008E54EA">
              <w:rPr>
                <w:sz w:val="28"/>
                <w:szCs w:val="28"/>
              </w:rPr>
              <w:t>2,96</w:t>
            </w:r>
          </w:p>
        </w:tc>
      </w:tr>
    </w:tbl>
    <w:p w:rsidR="000B075C" w:rsidRPr="00542493" w:rsidRDefault="000B075C" w:rsidP="00146FB3">
      <w:pPr>
        <w:rPr>
          <w:sz w:val="28"/>
          <w:szCs w:val="28"/>
        </w:rPr>
      </w:pPr>
    </w:p>
    <w:p w:rsidR="000B075C" w:rsidRDefault="000B075C" w:rsidP="00146FB3">
      <w:pPr>
        <w:rPr>
          <w:sz w:val="28"/>
          <w:szCs w:val="28"/>
        </w:rPr>
      </w:pPr>
    </w:p>
    <w:p w:rsidR="000B075C" w:rsidRDefault="000B075C" w:rsidP="00146FB3">
      <w:pPr>
        <w:rPr>
          <w:sz w:val="28"/>
          <w:szCs w:val="28"/>
        </w:rPr>
      </w:pPr>
      <w:r w:rsidRPr="008E54EA">
        <w:rPr>
          <w:noProof/>
          <w:sz w:val="28"/>
          <w:szCs w:val="28"/>
        </w:rPr>
        <w:object w:dxaOrig="8670" w:dyaOrig="5050">
          <v:shape id="Wykres 5" o:spid="_x0000_i1029" type="#_x0000_t75" style="width:433.5pt;height:252.75pt;visibility:visible" o:ole="">
            <v:imagedata r:id="rId13" o:title=""/>
            <o:lock v:ext="edit" aspectratio="f"/>
          </v:shape>
          <o:OLEObject Type="Embed" ProgID="Excel.Chart.8" ShapeID="Wykres 5" DrawAspect="Content" ObjectID="_1318892081" r:id="rId14"/>
        </w:object>
      </w:r>
    </w:p>
    <w:p w:rsidR="000B075C" w:rsidRDefault="000B075C" w:rsidP="00146FB3">
      <w:pPr>
        <w:rPr>
          <w:sz w:val="28"/>
          <w:szCs w:val="28"/>
        </w:rPr>
      </w:pPr>
    </w:p>
    <w:p w:rsidR="000B075C" w:rsidRDefault="000B075C" w:rsidP="00146FB3">
      <w:pPr>
        <w:rPr>
          <w:sz w:val="28"/>
          <w:szCs w:val="28"/>
        </w:rPr>
      </w:pPr>
      <w:r w:rsidRPr="008E54EA">
        <w:rPr>
          <w:noProof/>
          <w:sz w:val="28"/>
          <w:szCs w:val="28"/>
        </w:rPr>
        <w:object w:dxaOrig="8670" w:dyaOrig="5050">
          <v:shape id="Wykres 7" o:spid="_x0000_i1030" type="#_x0000_t75" style="width:433.5pt;height:252.75pt;visibility:visible" o:ole="">
            <v:imagedata r:id="rId15" o:title=""/>
            <o:lock v:ext="edit" aspectratio="f"/>
          </v:shape>
          <o:OLEObject Type="Embed" ProgID="Excel.Chart.8" ShapeID="Wykres 7" DrawAspect="Content" ObjectID="_1318892082" r:id="rId16"/>
        </w:object>
      </w:r>
    </w:p>
    <w:p w:rsidR="000B075C" w:rsidRPr="00F075CC" w:rsidRDefault="000B075C" w:rsidP="00F075CC">
      <w:pPr>
        <w:rPr>
          <w:sz w:val="28"/>
          <w:szCs w:val="28"/>
        </w:rPr>
      </w:pPr>
    </w:p>
    <w:p w:rsidR="000B075C" w:rsidRDefault="000B075C" w:rsidP="00F075CC">
      <w:pPr>
        <w:rPr>
          <w:sz w:val="28"/>
          <w:szCs w:val="28"/>
        </w:rPr>
      </w:pPr>
    </w:p>
    <w:p w:rsidR="000B075C" w:rsidRDefault="000B075C" w:rsidP="00F075CC">
      <w:pPr>
        <w:rPr>
          <w:b/>
          <w:sz w:val="28"/>
          <w:szCs w:val="28"/>
        </w:rPr>
      </w:pPr>
    </w:p>
    <w:p w:rsidR="000B075C" w:rsidRDefault="000B075C" w:rsidP="00FB7788">
      <w:pPr>
        <w:autoSpaceDE w:val="0"/>
        <w:autoSpaceDN w:val="0"/>
        <w:adjustRightInd w:val="0"/>
        <w:rPr>
          <w:b/>
          <w:bCs/>
          <w:sz w:val="28"/>
          <w:u w:val="single"/>
          <w:lang w:val="de-DE"/>
        </w:rPr>
      </w:pPr>
      <w:r>
        <w:rPr>
          <w:b/>
          <w:bCs/>
          <w:sz w:val="28"/>
          <w:u w:val="single"/>
          <w:lang w:val="de-DE"/>
        </w:rPr>
        <w:t>5. Obliczenia</w:t>
      </w:r>
    </w:p>
    <w:p w:rsidR="000B075C" w:rsidRDefault="000B075C" w:rsidP="00FB7788">
      <w:pPr>
        <w:autoSpaceDE w:val="0"/>
        <w:autoSpaceDN w:val="0"/>
        <w:adjustRightInd w:val="0"/>
        <w:rPr>
          <w:lang w:val="de-DE"/>
        </w:rPr>
      </w:pPr>
    </w:p>
    <w:p w:rsidR="000B075C" w:rsidRPr="00FB7788" w:rsidRDefault="000B075C" w:rsidP="00FB7788">
      <w:pPr>
        <w:autoSpaceDE w:val="0"/>
        <w:autoSpaceDN w:val="0"/>
        <w:adjustRightInd w:val="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Koncentracje elektronów obliczamy korzystając</w:t>
      </w:r>
      <w:r w:rsidRPr="00FB7788">
        <w:rPr>
          <w:sz w:val="28"/>
          <w:szCs w:val="28"/>
          <w:lang w:val="de-DE"/>
        </w:rPr>
        <w:t xml:space="preserve"> ze wzoru:</w:t>
      </w:r>
    </w:p>
    <w:p w:rsidR="000B075C" w:rsidRPr="00FB7788" w:rsidRDefault="000B075C" w:rsidP="00FB7788">
      <w:pPr>
        <w:autoSpaceDE w:val="0"/>
        <w:autoSpaceDN w:val="0"/>
        <w:adjustRightInd w:val="0"/>
        <w:jc w:val="center"/>
        <w:rPr>
          <w:sz w:val="28"/>
          <w:szCs w:val="28"/>
          <w:lang w:val="de-DE"/>
        </w:rPr>
      </w:pPr>
      <w:r w:rsidRPr="00FB7788">
        <w:rPr>
          <w:position w:val="-24"/>
          <w:sz w:val="28"/>
          <w:szCs w:val="28"/>
          <w:lang w:val="de-DE"/>
        </w:rPr>
        <w:object w:dxaOrig="1320" w:dyaOrig="620">
          <v:shape id="_x0000_i1031" type="#_x0000_t75" style="width:66pt;height:30.75pt" o:ole="">
            <v:imagedata r:id="rId17" o:title=""/>
          </v:shape>
          <o:OLEObject Type="Embed" ProgID="Equation.3" ShapeID="_x0000_i1031" DrawAspect="Content" ObjectID="_1318892083" r:id="rId18"/>
        </w:object>
      </w:r>
    </w:p>
    <w:p w:rsidR="000B075C" w:rsidRPr="00FB7788" w:rsidRDefault="000B075C" w:rsidP="00FB7788">
      <w:pPr>
        <w:autoSpaceDE w:val="0"/>
        <w:autoSpaceDN w:val="0"/>
        <w:adjustRightInd w:val="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po przekształceniu</w:t>
      </w:r>
      <w:r w:rsidRPr="00FB7788">
        <w:rPr>
          <w:sz w:val="28"/>
          <w:szCs w:val="28"/>
          <w:lang w:val="de-DE"/>
        </w:rPr>
        <w:t>:</w:t>
      </w:r>
    </w:p>
    <w:p w:rsidR="000B075C" w:rsidRPr="00FB7788" w:rsidRDefault="000B075C" w:rsidP="00FB7788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FB7788">
        <w:rPr>
          <w:position w:val="-24"/>
          <w:sz w:val="28"/>
          <w:szCs w:val="28"/>
          <w:lang w:val="de-DE"/>
        </w:rPr>
        <w:object w:dxaOrig="1340" w:dyaOrig="620">
          <v:shape id="_x0000_i1032" type="#_x0000_t75" style="width:66.75pt;height:30.75pt" o:ole="">
            <v:imagedata r:id="rId19" o:title=""/>
          </v:shape>
          <o:OLEObject Type="Embed" ProgID="Equation.3" ShapeID="_x0000_i1032" DrawAspect="Content" ObjectID="_1318892084" r:id="rId20"/>
        </w:object>
      </w:r>
    </w:p>
    <w:p w:rsidR="000B075C" w:rsidRDefault="000B075C" w:rsidP="00FB7788">
      <w:pPr>
        <w:autoSpaceDE w:val="0"/>
        <w:autoSpaceDN w:val="0"/>
        <w:adjustRightInd w:val="0"/>
        <w:rPr>
          <w:sz w:val="28"/>
          <w:szCs w:val="28"/>
        </w:rPr>
      </w:pPr>
      <w:r w:rsidRPr="00FB7788">
        <w:rPr>
          <w:sz w:val="28"/>
          <w:szCs w:val="28"/>
        </w:rPr>
        <w:t xml:space="preserve">Przyjmując następnie </w:t>
      </w:r>
      <w:r w:rsidRPr="00FB7788">
        <w:rPr>
          <w:i/>
          <w:sz w:val="28"/>
          <w:szCs w:val="28"/>
        </w:rPr>
        <w:t>U</w:t>
      </w:r>
      <w:r w:rsidRPr="00FB7788">
        <w:rPr>
          <w:i/>
          <w:sz w:val="28"/>
          <w:szCs w:val="28"/>
          <w:vertAlign w:val="subscript"/>
        </w:rPr>
        <w:t>h</w:t>
      </w:r>
      <w:r w:rsidRPr="00FB7788">
        <w:rPr>
          <w:i/>
          <w:sz w:val="28"/>
          <w:szCs w:val="28"/>
        </w:rPr>
        <w:t xml:space="preserve">=x </w:t>
      </w:r>
      <w:r w:rsidRPr="00FB7788">
        <w:rPr>
          <w:sz w:val="28"/>
          <w:szCs w:val="28"/>
        </w:rPr>
        <w:t>i</w:t>
      </w:r>
      <w:r w:rsidRPr="00FB7788">
        <w:rPr>
          <w:i/>
          <w:sz w:val="28"/>
          <w:szCs w:val="28"/>
        </w:rPr>
        <w:t xml:space="preserve"> </w:t>
      </w:r>
      <w:r w:rsidRPr="00FB7788">
        <w:rPr>
          <w:position w:val="-24"/>
          <w:sz w:val="28"/>
          <w:szCs w:val="28"/>
        </w:rPr>
        <w:object w:dxaOrig="920" w:dyaOrig="620">
          <v:shape id="_x0000_i1033" type="#_x0000_t75" style="width:51pt;height:34.5pt" o:ole="">
            <v:imagedata r:id="rId21" o:title=""/>
          </v:shape>
          <o:OLEObject Type="Embed" ProgID="Equation.3" ShapeID="_x0000_i1033" DrawAspect="Content" ObjectID="_1318892085" r:id="rId22"/>
        </w:object>
      </w:r>
      <w:r w:rsidRPr="00FB7788">
        <w:rPr>
          <w:sz w:val="28"/>
          <w:szCs w:val="28"/>
        </w:rPr>
        <w:t xml:space="preserve"> liczymy współczynnik kierunkowy prostej </w:t>
      </w:r>
      <w:r w:rsidRPr="00FB7788">
        <w:rPr>
          <w:i/>
          <w:sz w:val="28"/>
          <w:szCs w:val="28"/>
        </w:rPr>
        <w:t>y</w:t>
      </w:r>
      <w:r>
        <w:rPr>
          <w:i/>
          <w:sz w:val="28"/>
          <w:szCs w:val="28"/>
        </w:rPr>
        <w:t xml:space="preserve"> </w:t>
      </w:r>
      <w:r w:rsidRPr="00FB7788">
        <w:rPr>
          <w:i/>
          <w:sz w:val="28"/>
          <w:szCs w:val="28"/>
        </w:rPr>
        <w:t>=</w:t>
      </w:r>
      <w:r>
        <w:rPr>
          <w:i/>
          <w:sz w:val="28"/>
          <w:szCs w:val="28"/>
        </w:rPr>
        <w:t xml:space="preserve"> </w:t>
      </w:r>
      <w:r w:rsidRPr="00FB7788">
        <w:rPr>
          <w:i/>
          <w:sz w:val="28"/>
          <w:szCs w:val="28"/>
        </w:rPr>
        <w:t xml:space="preserve">n·x </w:t>
      </w:r>
      <w:r w:rsidRPr="00FB7788">
        <w:rPr>
          <w:sz w:val="28"/>
          <w:szCs w:val="28"/>
        </w:rPr>
        <w:t xml:space="preserve">metodą najmniejszych kwadratów, zauważając, że współczynnik </w:t>
      </w:r>
      <w:r w:rsidRPr="00FB7788">
        <w:rPr>
          <w:i/>
          <w:sz w:val="28"/>
          <w:szCs w:val="28"/>
        </w:rPr>
        <w:t>b</w:t>
      </w:r>
      <w:r w:rsidRPr="00FB7788">
        <w:rPr>
          <w:sz w:val="28"/>
          <w:szCs w:val="28"/>
        </w:rPr>
        <w:t xml:space="preserve"> wynosi 0, otrzymujemy zatem wzór:</w:t>
      </w:r>
    </w:p>
    <w:p w:rsidR="000B075C" w:rsidRDefault="000B075C" w:rsidP="00FB7788">
      <w:pPr>
        <w:autoSpaceDE w:val="0"/>
        <w:autoSpaceDN w:val="0"/>
        <w:adjustRightInd w:val="0"/>
        <w:rPr>
          <w:sz w:val="28"/>
          <w:szCs w:val="28"/>
        </w:rPr>
      </w:pPr>
    </w:p>
    <w:p w:rsidR="000B075C" w:rsidRDefault="000B075C" w:rsidP="00FB7788">
      <w:pPr>
        <w:autoSpaceDE w:val="0"/>
        <w:autoSpaceDN w:val="0"/>
        <w:adjustRightInd w:val="0"/>
      </w:pPr>
      <w:r w:rsidRPr="00F520C3">
        <w:rPr>
          <w:position w:val="-60"/>
        </w:rPr>
        <w:object w:dxaOrig="7020" w:dyaOrig="1320">
          <v:shape id="_x0000_i1034" type="#_x0000_t75" style="width:351pt;height:66pt" o:ole="">
            <v:imagedata r:id="rId23" o:title=""/>
          </v:shape>
          <o:OLEObject Type="Embed" ProgID="Equation.3" ShapeID="_x0000_i1034" DrawAspect="Content" ObjectID="_1318892086" r:id="rId24"/>
        </w:object>
      </w:r>
    </w:p>
    <w:p w:rsidR="000B075C" w:rsidRDefault="000B075C" w:rsidP="00FB7788">
      <w:pPr>
        <w:autoSpaceDE w:val="0"/>
        <w:autoSpaceDN w:val="0"/>
        <w:adjustRightInd w:val="0"/>
      </w:pPr>
    </w:p>
    <w:p w:rsidR="000B075C" w:rsidRDefault="000B075C" w:rsidP="00FB7788">
      <w:pPr>
        <w:autoSpaceDE w:val="0"/>
        <w:autoSpaceDN w:val="0"/>
        <w:adjustRightInd w:val="0"/>
        <w:rPr>
          <w:u w:val="single"/>
        </w:rPr>
      </w:pPr>
    </w:p>
    <w:p w:rsidR="000B075C" w:rsidRPr="00FB7788" w:rsidRDefault="000B075C" w:rsidP="00FB7788">
      <w:pPr>
        <w:autoSpaceDE w:val="0"/>
        <w:autoSpaceDN w:val="0"/>
        <w:adjustRightInd w:val="0"/>
        <w:rPr>
          <w:sz w:val="28"/>
          <w:szCs w:val="28"/>
        </w:rPr>
      </w:pPr>
      <w:r w:rsidRPr="00FB7788">
        <w:rPr>
          <w:sz w:val="28"/>
          <w:szCs w:val="28"/>
        </w:rPr>
        <w:t xml:space="preserve">gdzie: </w:t>
      </w:r>
      <w:r w:rsidRPr="00FB7788">
        <w:rPr>
          <w:position w:val="-32"/>
          <w:sz w:val="28"/>
          <w:szCs w:val="28"/>
        </w:rPr>
        <w:object w:dxaOrig="2420" w:dyaOrig="760">
          <v:shape id="_x0000_i1035" type="#_x0000_t75" style="width:120.75pt;height:38.25pt" o:ole="">
            <v:imagedata r:id="rId25" o:title=""/>
          </v:shape>
          <o:OLEObject Type="Embed" ProgID="Equation.3" ShapeID="_x0000_i1035" DrawAspect="Content" ObjectID="_1318892087" r:id="rId26"/>
        </w:object>
      </w:r>
      <w:r>
        <w:rPr>
          <w:sz w:val="28"/>
          <w:szCs w:val="28"/>
        </w:rPr>
        <w:t>e=1,60217733*10</w:t>
      </w:r>
      <w:r w:rsidRPr="00FB7788">
        <w:rPr>
          <w:sz w:val="28"/>
          <w:szCs w:val="28"/>
        </w:rPr>
        <w:t xml:space="preserve">, a </w:t>
      </w:r>
      <w:r>
        <w:rPr>
          <w:i/>
          <w:sz w:val="28"/>
          <w:szCs w:val="28"/>
        </w:rPr>
        <w:t xml:space="preserve">B=0,015 </w:t>
      </w:r>
      <w:r w:rsidRPr="00FB7788">
        <w:rPr>
          <w:i/>
          <w:sz w:val="28"/>
          <w:szCs w:val="28"/>
        </w:rPr>
        <w:t xml:space="preserve"> T </w:t>
      </w:r>
      <w:r w:rsidRPr="00FB7788">
        <w:rPr>
          <w:sz w:val="28"/>
          <w:szCs w:val="28"/>
        </w:rPr>
        <w:t>jest indukcją magnetyczną stałą przy tych</w:t>
      </w:r>
      <w:r w:rsidRPr="00FB7788">
        <w:rPr>
          <w:i/>
          <w:sz w:val="28"/>
          <w:szCs w:val="28"/>
        </w:rPr>
        <w:t xml:space="preserve"> </w:t>
      </w:r>
      <w:r w:rsidRPr="00FB7788">
        <w:rPr>
          <w:sz w:val="28"/>
          <w:szCs w:val="28"/>
        </w:rPr>
        <w:t>pomiarach</w:t>
      </w:r>
    </w:p>
    <w:p w:rsidR="000B075C" w:rsidRDefault="000B075C" w:rsidP="00FB7788">
      <w:pPr>
        <w:autoSpaceDE w:val="0"/>
        <w:autoSpaceDN w:val="0"/>
        <w:adjustRightInd w:val="0"/>
        <w:rPr>
          <w:sz w:val="28"/>
          <w:szCs w:val="28"/>
        </w:rPr>
      </w:pPr>
    </w:p>
    <w:p w:rsidR="000B075C" w:rsidRDefault="000B075C" w:rsidP="00FB7788">
      <w:pPr>
        <w:autoSpaceDE w:val="0"/>
        <w:autoSpaceDN w:val="0"/>
        <w:adjustRightInd w:val="0"/>
        <w:rPr>
          <w:sz w:val="28"/>
          <w:szCs w:val="28"/>
        </w:rPr>
      </w:pPr>
    </w:p>
    <w:p w:rsidR="000B075C" w:rsidRDefault="000B075C" w:rsidP="00F520C3">
      <w:pPr>
        <w:autoSpaceDE w:val="0"/>
        <w:autoSpaceDN w:val="0"/>
        <w:adjustRightInd w:val="0"/>
      </w:pPr>
      <w:r w:rsidRPr="00F520C3">
        <w:rPr>
          <w:sz w:val="32"/>
          <w:szCs w:val="32"/>
          <w:u w:val="single"/>
        </w:rPr>
        <w:t>Podstawiając zestaw pierwszych pomiarów otrzymujemy</w:t>
      </w:r>
      <w:r>
        <w:t>:</w:t>
      </w:r>
    </w:p>
    <w:p w:rsidR="000B075C" w:rsidRDefault="000B075C" w:rsidP="00F520C3">
      <w:pPr>
        <w:autoSpaceDE w:val="0"/>
        <w:autoSpaceDN w:val="0"/>
        <w:adjustRightInd w:val="0"/>
      </w:pPr>
      <w:r w:rsidRPr="005D058D">
        <w:rPr>
          <w:position w:val="-28"/>
          <w:u w:val="single"/>
        </w:rPr>
        <w:object w:dxaOrig="6020" w:dyaOrig="660">
          <v:shape id="_x0000_i1036" type="#_x0000_t75" style="width:300.75pt;height:33pt" o:ole="">
            <v:imagedata r:id="rId27" o:title=""/>
          </v:shape>
          <o:OLEObject Type="Embed" ProgID="Equation.3" ShapeID="_x0000_i1036" DrawAspect="Content" ObjectID="_1318892088" r:id="rId28"/>
        </w:object>
      </w:r>
    </w:p>
    <w:p w:rsidR="000B075C" w:rsidRDefault="000B075C" w:rsidP="00F520C3">
      <w:pPr>
        <w:autoSpaceDE w:val="0"/>
        <w:autoSpaceDN w:val="0"/>
        <w:adjustRightInd w:val="0"/>
      </w:pPr>
    </w:p>
    <w:p w:rsidR="000B075C" w:rsidRDefault="000B075C" w:rsidP="00F520C3">
      <w:pPr>
        <w:autoSpaceDE w:val="0"/>
        <w:autoSpaceDN w:val="0"/>
        <w:adjustRightInd w:val="0"/>
      </w:pPr>
      <w:r>
        <w:rPr>
          <w:sz w:val="32"/>
          <w:szCs w:val="32"/>
          <w:u w:val="single"/>
        </w:rPr>
        <w:t>Posługując się drugim</w:t>
      </w:r>
      <w:r w:rsidRPr="00F520C3">
        <w:rPr>
          <w:sz w:val="32"/>
          <w:szCs w:val="32"/>
          <w:u w:val="single"/>
        </w:rPr>
        <w:t xml:space="preserve"> zestaw</w:t>
      </w:r>
      <w:r>
        <w:rPr>
          <w:sz w:val="32"/>
          <w:szCs w:val="32"/>
          <w:u w:val="single"/>
        </w:rPr>
        <w:t>em</w:t>
      </w:r>
      <w:r w:rsidRPr="00F520C3">
        <w:rPr>
          <w:sz w:val="32"/>
          <w:szCs w:val="32"/>
          <w:u w:val="single"/>
        </w:rPr>
        <w:t xml:space="preserve"> pomiarów otrzymujemy</w:t>
      </w:r>
      <w:r>
        <w:t>:</w:t>
      </w:r>
    </w:p>
    <w:p w:rsidR="000B075C" w:rsidRDefault="000B075C" w:rsidP="00F520C3">
      <w:pPr>
        <w:autoSpaceDE w:val="0"/>
        <w:autoSpaceDN w:val="0"/>
        <w:adjustRightInd w:val="0"/>
      </w:pPr>
      <w:r w:rsidRPr="00FF27DF">
        <w:rPr>
          <w:position w:val="-28"/>
        </w:rPr>
        <w:object w:dxaOrig="5880" w:dyaOrig="660">
          <v:shape id="_x0000_i1037" type="#_x0000_t75" style="width:294pt;height:33pt" o:ole="">
            <v:imagedata r:id="rId29" o:title=""/>
          </v:shape>
          <o:OLEObject Type="Embed" ProgID="Equation.3" ShapeID="_x0000_i1037" DrawAspect="Content" ObjectID="_1318892089" r:id="rId30"/>
        </w:object>
      </w:r>
    </w:p>
    <w:p w:rsidR="000B075C" w:rsidRDefault="000B075C" w:rsidP="00F520C3">
      <w:pPr>
        <w:autoSpaceDE w:val="0"/>
        <w:autoSpaceDN w:val="0"/>
        <w:adjustRightInd w:val="0"/>
      </w:pPr>
    </w:p>
    <w:p w:rsidR="000B075C" w:rsidRPr="00FB7788" w:rsidRDefault="000B075C" w:rsidP="00FB7788">
      <w:pPr>
        <w:tabs>
          <w:tab w:val="left" w:pos="1695"/>
        </w:tabs>
        <w:rPr>
          <w:sz w:val="28"/>
          <w:szCs w:val="28"/>
        </w:rPr>
      </w:pPr>
    </w:p>
    <w:p w:rsidR="000B075C" w:rsidRPr="00FB7788" w:rsidRDefault="000B075C" w:rsidP="00FB7788">
      <w:pPr>
        <w:autoSpaceDE w:val="0"/>
        <w:autoSpaceDN w:val="0"/>
        <w:adjustRightInd w:val="0"/>
        <w:rPr>
          <w:sz w:val="28"/>
          <w:szCs w:val="28"/>
        </w:rPr>
      </w:pPr>
      <w:r w:rsidRPr="00FB7788">
        <w:rPr>
          <w:sz w:val="28"/>
          <w:szCs w:val="28"/>
        </w:rPr>
        <w:t>Ruchliwość liczymy ze wzoru:</w:t>
      </w:r>
    </w:p>
    <w:p w:rsidR="000B075C" w:rsidRPr="00FB7788" w:rsidRDefault="000B075C" w:rsidP="00FB7788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1F5579">
        <w:rPr>
          <w:position w:val="-24"/>
          <w:sz w:val="28"/>
          <w:szCs w:val="28"/>
        </w:rPr>
        <w:object w:dxaOrig="1240" w:dyaOrig="639">
          <v:shape id="_x0000_i1038" type="#_x0000_t75" style="width:62.25pt;height:32.25pt" o:ole="">
            <v:imagedata r:id="rId31" o:title=""/>
          </v:shape>
          <o:OLEObject Type="Embed" ProgID="Equation.3" ShapeID="_x0000_i1038" DrawAspect="Content" ObjectID="_1318892090" r:id="rId32"/>
        </w:object>
      </w:r>
    </w:p>
    <w:p w:rsidR="000B075C" w:rsidRPr="00FB7788" w:rsidRDefault="000B075C" w:rsidP="00FB778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B075C" w:rsidRPr="00FB7788" w:rsidRDefault="000B075C" w:rsidP="00FB7788">
      <w:pPr>
        <w:autoSpaceDE w:val="0"/>
        <w:autoSpaceDN w:val="0"/>
        <w:adjustRightInd w:val="0"/>
        <w:rPr>
          <w:sz w:val="28"/>
          <w:szCs w:val="28"/>
        </w:rPr>
      </w:pPr>
      <w:r w:rsidRPr="00FB7788">
        <w:rPr>
          <w:sz w:val="28"/>
          <w:szCs w:val="28"/>
        </w:rPr>
        <w:t>, gdzie:</w:t>
      </w:r>
      <w:r w:rsidRPr="001F5579">
        <w:rPr>
          <w:position w:val="-64"/>
          <w:sz w:val="28"/>
          <w:szCs w:val="28"/>
        </w:rPr>
        <w:object w:dxaOrig="1579" w:dyaOrig="1400">
          <v:shape id="_x0000_i1039" type="#_x0000_t75" style="width:78.75pt;height:69.75pt" o:ole="">
            <v:imagedata r:id="rId33" o:title=""/>
          </v:shape>
          <o:OLEObject Type="Embed" ProgID="Equation.3" ShapeID="_x0000_i1039" DrawAspect="Content" ObjectID="_1318892091" r:id="rId34"/>
        </w:object>
      </w:r>
    </w:p>
    <w:p w:rsidR="000B075C" w:rsidRDefault="000B075C" w:rsidP="00FB7788">
      <w:pPr>
        <w:autoSpaceDE w:val="0"/>
        <w:autoSpaceDN w:val="0"/>
        <w:adjustRightInd w:val="0"/>
        <w:rPr>
          <w:sz w:val="28"/>
          <w:szCs w:val="28"/>
        </w:rPr>
      </w:pPr>
      <w:r w:rsidRPr="00FB7788">
        <w:rPr>
          <w:sz w:val="28"/>
          <w:szCs w:val="28"/>
        </w:rPr>
        <w:t xml:space="preserve"> </w:t>
      </w:r>
    </w:p>
    <w:p w:rsidR="000B075C" w:rsidRDefault="000B075C" w:rsidP="00D561A8">
      <w:pPr>
        <w:autoSpaceDE w:val="0"/>
        <w:autoSpaceDN w:val="0"/>
        <w:adjustRightInd w:val="0"/>
        <w:jc w:val="center"/>
      </w:pPr>
    </w:p>
    <w:p w:rsidR="000B075C" w:rsidRDefault="000B075C" w:rsidP="00D561A8">
      <w:pPr>
        <w:autoSpaceDE w:val="0"/>
        <w:autoSpaceDN w:val="0"/>
        <w:adjustRightInd w:val="0"/>
        <w:jc w:val="center"/>
      </w:pPr>
      <w:r w:rsidRPr="00022075">
        <w:rPr>
          <w:position w:val="-24"/>
        </w:rPr>
        <w:object w:dxaOrig="1340" w:dyaOrig="639">
          <v:shape id="_x0000_i1040" type="#_x0000_t75" style="width:66.75pt;height:32.25pt" o:ole="">
            <v:imagedata r:id="rId35" o:title=""/>
          </v:shape>
          <o:OLEObject Type="Embed" ProgID="Equation.3" ShapeID="_x0000_i1040" DrawAspect="Content" ObjectID="_1318892092" r:id="rId36"/>
        </w:object>
      </w:r>
    </w:p>
    <w:p w:rsidR="000B075C" w:rsidRDefault="000B075C" w:rsidP="00D561A8">
      <w:pPr>
        <w:autoSpaceDE w:val="0"/>
        <w:autoSpaceDN w:val="0"/>
        <w:adjustRightInd w:val="0"/>
      </w:pPr>
      <w:r>
        <w:t xml:space="preserve">Przyjmując następnie </w:t>
      </w:r>
      <w:r>
        <w:rPr>
          <w:i/>
        </w:rPr>
        <w:t xml:space="preserve">U=x </w:t>
      </w:r>
      <w:r>
        <w:t>i</w:t>
      </w:r>
      <w:r>
        <w:rPr>
          <w:i/>
        </w:rPr>
        <w:t xml:space="preserve"> </w:t>
      </w:r>
      <w:r w:rsidRPr="007E2D5F">
        <w:rPr>
          <w:position w:val="-24"/>
        </w:rPr>
        <w:object w:dxaOrig="999" w:dyaOrig="639">
          <v:shape id="_x0000_i1041" type="#_x0000_t75" style="width:50.25pt;height:32.25pt" o:ole="">
            <v:imagedata r:id="rId37" o:title=""/>
          </v:shape>
          <o:OLEObject Type="Embed" ProgID="Equation.3" ShapeID="_x0000_i1041" DrawAspect="Content" ObjectID="_1318892093" r:id="rId38"/>
        </w:object>
      </w:r>
      <w:r>
        <w:t xml:space="preserve"> liczymy współczynnik kierunkowy prostej </w:t>
      </w:r>
      <w:r>
        <w:rPr>
          <w:i/>
        </w:rPr>
        <w:t xml:space="preserve">y=n·x </w:t>
      </w:r>
      <w:r>
        <w:t xml:space="preserve">metodą najmniejszych kwadratów, zauważając, że współczynnik </w:t>
      </w:r>
      <w:r>
        <w:rPr>
          <w:i/>
        </w:rPr>
        <w:t>b</w:t>
      </w:r>
      <w:r>
        <w:t xml:space="preserve"> wynosi 0, otrzymujemy zatem wzór:</w:t>
      </w:r>
    </w:p>
    <w:p w:rsidR="000B075C" w:rsidRDefault="000B075C" w:rsidP="00D561A8">
      <w:pPr>
        <w:autoSpaceDE w:val="0"/>
        <w:autoSpaceDN w:val="0"/>
        <w:adjustRightInd w:val="0"/>
      </w:pPr>
    </w:p>
    <w:p w:rsidR="000B075C" w:rsidRPr="00FB7788" w:rsidRDefault="000B075C" w:rsidP="00FB7788">
      <w:pPr>
        <w:autoSpaceDE w:val="0"/>
        <w:autoSpaceDN w:val="0"/>
        <w:adjustRightInd w:val="0"/>
        <w:rPr>
          <w:sz w:val="28"/>
          <w:szCs w:val="28"/>
        </w:rPr>
      </w:pPr>
      <w:r w:rsidRPr="00F520C3">
        <w:rPr>
          <w:position w:val="-60"/>
        </w:rPr>
        <w:object w:dxaOrig="7180" w:dyaOrig="1320">
          <v:shape id="_x0000_i1042" type="#_x0000_t75" style="width:359.25pt;height:66pt" o:ole="">
            <v:imagedata r:id="rId39" o:title=""/>
          </v:shape>
          <o:OLEObject Type="Embed" ProgID="Equation.3" ShapeID="_x0000_i1042" DrawAspect="Content" ObjectID="_1318892094" r:id="rId40"/>
        </w:object>
      </w:r>
    </w:p>
    <w:p w:rsidR="000B075C" w:rsidRDefault="000B075C" w:rsidP="001F5579">
      <w:pPr>
        <w:autoSpaceDE w:val="0"/>
        <w:autoSpaceDN w:val="0"/>
        <w:adjustRightInd w:val="0"/>
        <w:rPr>
          <w:sz w:val="28"/>
          <w:szCs w:val="28"/>
        </w:rPr>
      </w:pPr>
      <w:r w:rsidRPr="00FB7788">
        <w:rPr>
          <w:sz w:val="28"/>
          <w:szCs w:val="28"/>
        </w:rPr>
        <w:t xml:space="preserve">Podstawiając </w:t>
      </w:r>
      <w:r>
        <w:rPr>
          <w:sz w:val="28"/>
          <w:szCs w:val="28"/>
        </w:rPr>
        <w:t>do wzoru otrzymujemy:</w:t>
      </w:r>
    </w:p>
    <w:p w:rsidR="000B075C" w:rsidRPr="00207F44" w:rsidRDefault="000B075C" w:rsidP="001F5579">
      <w:pPr>
        <w:autoSpaceDE w:val="0"/>
        <w:autoSpaceDN w:val="0"/>
        <w:adjustRightInd w:val="0"/>
        <w:rPr>
          <w:sz w:val="28"/>
          <w:szCs w:val="28"/>
        </w:rPr>
      </w:pPr>
      <w:r w:rsidRPr="00207F44">
        <w:rPr>
          <w:position w:val="-28"/>
        </w:rPr>
        <w:object w:dxaOrig="5840" w:dyaOrig="660">
          <v:shape id="_x0000_i1043" type="#_x0000_t75" style="width:291.75pt;height:33pt" o:ole="">
            <v:imagedata r:id="rId41" o:title=""/>
          </v:shape>
          <o:OLEObject Type="Embed" ProgID="Equation.3" ShapeID="_x0000_i1043" DrawAspect="Content" ObjectID="_1318892095" r:id="rId42"/>
        </w:object>
      </w:r>
    </w:p>
    <w:p w:rsidR="000B075C" w:rsidRDefault="000B075C" w:rsidP="00FB7788">
      <w:pPr>
        <w:rPr>
          <w:b/>
          <w:sz w:val="28"/>
          <w:szCs w:val="28"/>
        </w:rPr>
      </w:pPr>
    </w:p>
    <w:p w:rsidR="000B075C" w:rsidRDefault="000B075C" w:rsidP="00FB7788">
      <w:pPr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 w:rsidRPr="00F075CC">
        <w:rPr>
          <w:b/>
          <w:sz w:val="28"/>
          <w:szCs w:val="28"/>
        </w:rPr>
        <w:t>Wnioski</w:t>
      </w:r>
    </w:p>
    <w:p w:rsidR="000B075C" w:rsidRPr="00F075CC" w:rsidRDefault="000B075C" w:rsidP="00F075CC">
      <w:pPr>
        <w:ind w:left="180"/>
        <w:rPr>
          <w:b/>
          <w:sz w:val="28"/>
          <w:szCs w:val="28"/>
        </w:rPr>
      </w:pPr>
      <w:r>
        <w:rPr>
          <w:sz w:val="26"/>
        </w:rPr>
        <w:t>N</w:t>
      </w:r>
      <w:r w:rsidRPr="00F075CC">
        <w:rPr>
          <w:sz w:val="26"/>
        </w:rPr>
        <w:t xml:space="preserve">apięcia Halla (Uh) </w:t>
      </w:r>
      <w:r>
        <w:rPr>
          <w:sz w:val="26"/>
        </w:rPr>
        <w:t xml:space="preserve">jest proporcjonalne </w:t>
      </w:r>
      <w:r w:rsidRPr="00F075CC">
        <w:rPr>
          <w:sz w:val="26"/>
        </w:rPr>
        <w:t>d</w:t>
      </w:r>
      <w:r>
        <w:rPr>
          <w:sz w:val="26"/>
        </w:rPr>
        <w:t>o</w:t>
      </w:r>
      <w:r w:rsidRPr="00F075CC">
        <w:rPr>
          <w:sz w:val="26"/>
        </w:rPr>
        <w:t xml:space="preserve"> prądu sterującego (Is) i spadku napięcia na halotronie(U). Powyższe zależności</w:t>
      </w:r>
      <w:r>
        <w:rPr>
          <w:sz w:val="26"/>
        </w:rPr>
        <w:t xml:space="preserve"> przedstawiliśmy na powyższych</w:t>
      </w:r>
      <w:r w:rsidRPr="00F075CC">
        <w:rPr>
          <w:sz w:val="26"/>
        </w:rPr>
        <w:t xml:space="preserve"> wykresach. Pozwoliły</w:t>
      </w:r>
      <w:r>
        <w:rPr>
          <w:sz w:val="26"/>
        </w:rPr>
        <w:t xml:space="preserve"> nam one na wyznaczyć koncentracje i ruchliwość</w:t>
      </w:r>
      <w:r w:rsidRPr="00F075CC">
        <w:rPr>
          <w:sz w:val="26"/>
        </w:rPr>
        <w:t xml:space="preserve"> nośników.</w:t>
      </w:r>
    </w:p>
    <w:sectPr w:rsidR="000B075C" w:rsidRPr="00F075CC" w:rsidSect="00FC2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atura MT Script Capitals">
    <w:altName w:val="Script MT Bold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2156B"/>
    <w:multiLevelType w:val="hybridMultilevel"/>
    <w:tmpl w:val="2D82295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A585AAA"/>
    <w:multiLevelType w:val="hybridMultilevel"/>
    <w:tmpl w:val="193A2194"/>
    <w:lvl w:ilvl="0" w:tplc="BD644A42">
      <w:start w:val="1"/>
      <w:numFmt w:val="upperLetter"/>
      <w:lvlText w:val="%1-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30117EB"/>
    <w:multiLevelType w:val="hybridMultilevel"/>
    <w:tmpl w:val="46766EE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3E41067"/>
    <w:multiLevelType w:val="hybridMultilevel"/>
    <w:tmpl w:val="498CCF36"/>
    <w:lvl w:ilvl="0" w:tplc="8FAE6A6C">
      <w:start w:val="1"/>
      <w:numFmt w:val="upperLetter"/>
      <w:lvlText w:val="%1-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8577DB"/>
    <w:multiLevelType w:val="hybridMultilevel"/>
    <w:tmpl w:val="9DD69F04"/>
    <w:lvl w:ilvl="0" w:tplc="041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6719A7"/>
    <w:multiLevelType w:val="hybridMultilevel"/>
    <w:tmpl w:val="DF4CFE28"/>
    <w:lvl w:ilvl="0" w:tplc="EE4ED9E6">
      <w:start w:val="1"/>
      <w:numFmt w:val="upperLetter"/>
      <w:lvlText w:val="%1-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1BB522D"/>
    <w:multiLevelType w:val="hybridMultilevel"/>
    <w:tmpl w:val="A97A2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30A85"/>
    <w:multiLevelType w:val="hybridMultilevel"/>
    <w:tmpl w:val="92160344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0DB2BE0"/>
    <w:multiLevelType w:val="hybridMultilevel"/>
    <w:tmpl w:val="62D031AE"/>
    <w:lvl w:ilvl="0" w:tplc="6B10BCA4">
      <w:start w:val="1"/>
      <w:numFmt w:val="upperLetter"/>
      <w:lvlText w:val="%1-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1D229B5"/>
    <w:multiLevelType w:val="hybridMultilevel"/>
    <w:tmpl w:val="EEB2D31E"/>
    <w:lvl w:ilvl="0" w:tplc="814499B2">
      <w:start w:val="1"/>
      <w:numFmt w:val="upperLetter"/>
      <w:lvlText w:val="%1-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240555B"/>
    <w:multiLevelType w:val="hybridMultilevel"/>
    <w:tmpl w:val="9F44A02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6A574A"/>
    <w:multiLevelType w:val="hybridMultilevel"/>
    <w:tmpl w:val="6CDCB22A"/>
    <w:lvl w:ilvl="0" w:tplc="0415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5F8D"/>
    <w:rsid w:val="00002E32"/>
    <w:rsid w:val="00015352"/>
    <w:rsid w:val="00022075"/>
    <w:rsid w:val="00031146"/>
    <w:rsid w:val="000B075C"/>
    <w:rsid w:val="00125B03"/>
    <w:rsid w:val="00146FB3"/>
    <w:rsid w:val="00164DD4"/>
    <w:rsid w:val="001666B3"/>
    <w:rsid w:val="0018656F"/>
    <w:rsid w:val="001D7D5B"/>
    <w:rsid w:val="001F5579"/>
    <w:rsid w:val="002005D4"/>
    <w:rsid w:val="00207F44"/>
    <w:rsid w:val="00294B05"/>
    <w:rsid w:val="002C53D5"/>
    <w:rsid w:val="00315DF2"/>
    <w:rsid w:val="0038349C"/>
    <w:rsid w:val="00435F8D"/>
    <w:rsid w:val="00440285"/>
    <w:rsid w:val="0046187E"/>
    <w:rsid w:val="004666A7"/>
    <w:rsid w:val="00470F95"/>
    <w:rsid w:val="00542493"/>
    <w:rsid w:val="005D058D"/>
    <w:rsid w:val="005D0E1F"/>
    <w:rsid w:val="00601772"/>
    <w:rsid w:val="006D5421"/>
    <w:rsid w:val="0072317F"/>
    <w:rsid w:val="007B27A6"/>
    <w:rsid w:val="007B62E5"/>
    <w:rsid w:val="007D607B"/>
    <w:rsid w:val="007E2D5F"/>
    <w:rsid w:val="00806161"/>
    <w:rsid w:val="008E54EA"/>
    <w:rsid w:val="00910641"/>
    <w:rsid w:val="0093087D"/>
    <w:rsid w:val="00972ED3"/>
    <w:rsid w:val="009D1942"/>
    <w:rsid w:val="009E70CB"/>
    <w:rsid w:val="00A24168"/>
    <w:rsid w:val="00A72182"/>
    <w:rsid w:val="00B11A02"/>
    <w:rsid w:val="00B1746E"/>
    <w:rsid w:val="00B96A66"/>
    <w:rsid w:val="00BF1217"/>
    <w:rsid w:val="00BF4EC0"/>
    <w:rsid w:val="00C2125A"/>
    <w:rsid w:val="00C358FE"/>
    <w:rsid w:val="00C56F3B"/>
    <w:rsid w:val="00C70E27"/>
    <w:rsid w:val="00C93065"/>
    <w:rsid w:val="00C97DA4"/>
    <w:rsid w:val="00CA25D6"/>
    <w:rsid w:val="00CD4B78"/>
    <w:rsid w:val="00D561A8"/>
    <w:rsid w:val="00D9737A"/>
    <w:rsid w:val="00DD6453"/>
    <w:rsid w:val="00F075CC"/>
    <w:rsid w:val="00F520C3"/>
    <w:rsid w:val="00FB7788"/>
    <w:rsid w:val="00FC25AD"/>
    <w:rsid w:val="00FF2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F8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35F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D0E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E1F"/>
    <w:rPr>
      <w:rFonts w:ascii="Tahoma" w:hAnsi="Tahoma" w:cs="Tahoma"/>
      <w:sz w:val="16"/>
      <w:szCs w:val="16"/>
      <w:lang w:eastAsia="pl-PL"/>
    </w:rPr>
  </w:style>
  <w:style w:type="character" w:styleId="Hyperlink">
    <w:name w:val="Hyperlink"/>
    <w:basedOn w:val="DefaultParagraphFont"/>
    <w:uiPriority w:val="99"/>
    <w:semiHidden/>
    <w:rsid w:val="00C56F3B"/>
    <w:rPr>
      <w:rFonts w:cs="Times New Roman"/>
      <w:color w:val="0000FF"/>
      <w:u w:val="single"/>
    </w:rPr>
  </w:style>
  <w:style w:type="paragraph" w:styleId="Subtitle">
    <w:name w:val="Subtitle"/>
    <w:basedOn w:val="Normal"/>
    <w:link w:val="SubtitleChar"/>
    <w:uiPriority w:val="99"/>
    <w:qFormat/>
    <w:rsid w:val="00B11A02"/>
    <w:rPr>
      <w:rFonts w:ascii="Arial" w:hAnsi="Arial" w:cs="Arial"/>
      <w:sz w:val="28"/>
      <w:u w:val="single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11A02"/>
    <w:rPr>
      <w:rFonts w:ascii="Arial" w:hAnsi="Arial" w:cs="Arial"/>
      <w:sz w:val="24"/>
      <w:szCs w:val="24"/>
      <w:u w:val="single"/>
      <w:lang w:eastAsia="pl-PL"/>
    </w:rPr>
  </w:style>
  <w:style w:type="table" w:styleId="TableGrid">
    <w:name w:val="Table Grid"/>
    <w:basedOn w:val="TableNormal"/>
    <w:uiPriority w:val="99"/>
    <w:rsid w:val="00146FB3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3.wmf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8</Pages>
  <Words>858</Words>
  <Characters>5154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Wydział</dc:title>
  <dc:subject/>
  <dc:creator>Mariusz Długoszewski</dc:creator>
  <cp:keywords/>
  <dc:description/>
  <cp:lastModifiedBy>Olka</cp:lastModifiedBy>
  <cp:revision>2</cp:revision>
  <dcterms:created xsi:type="dcterms:W3CDTF">2009-11-05T01:08:00Z</dcterms:created>
  <dcterms:modified xsi:type="dcterms:W3CDTF">2009-11-05T01:08:00Z</dcterms:modified>
</cp:coreProperties>
</file>